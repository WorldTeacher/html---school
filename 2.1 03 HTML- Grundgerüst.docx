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2DFC2" w14:textId="3DEA8683" w:rsidR="00DD4676" w:rsidRPr="007C669B" w:rsidRDefault="009143E4" w:rsidP="007C669B">
      <w:pPr>
        <w:jc w:val="center"/>
        <w:rPr>
          <w:b/>
          <w:bCs/>
          <w:sz w:val="32"/>
          <w:szCs w:val="32"/>
        </w:rPr>
      </w:pPr>
      <w:r w:rsidRPr="007C669B">
        <w:rPr>
          <w:b/>
          <w:bCs/>
          <w:sz w:val="32"/>
          <w:szCs w:val="32"/>
        </w:rPr>
        <w:t>HTML</w:t>
      </w:r>
      <w:r w:rsidR="002F4411" w:rsidRPr="007C669B">
        <w:rPr>
          <w:b/>
          <w:bCs/>
          <w:sz w:val="32"/>
          <w:szCs w:val="32"/>
        </w:rPr>
        <w:t xml:space="preserve"> – </w:t>
      </w:r>
      <w:r w:rsidR="00DD4676" w:rsidRPr="007C669B">
        <w:rPr>
          <w:b/>
          <w:bCs/>
          <w:sz w:val="32"/>
          <w:szCs w:val="32"/>
        </w:rPr>
        <w:t>Grundgerüst</w:t>
      </w:r>
    </w:p>
    <w:p w14:paraId="0AF024D4" w14:textId="1C938C63" w:rsidR="007C669B" w:rsidRPr="00C871F8" w:rsidRDefault="007C669B" w:rsidP="00DD4676">
      <w:pPr>
        <w:rPr>
          <w:b/>
          <w:bCs/>
          <w:sz w:val="28"/>
          <w:szCs w:val="28"/>
          <w:u w:val="single"/>
        </w:rPr>
      </w:pPr>
      <w:r w:rsidRPr="00C871F8">
        <w:rPr>
          <w:b/>
          <w:bCs/>
          <w:sz w:val="28"/>
          <w:szCs w:val="28"/>
          <w:u w:val="single"/>
        </w:rPr>
        <w:t>HTML-TAG</w:t>
      </w:r>
    </w:p>
    <w:p w14:paraId="090781F6" w14:textId="1BA102AB" w:rsidR="007C669B" w:rsidRDefault="00DD4676" w:rsidP="00DD4676">
      <w:pPr>
        <w:rPr>
          <w:sz w:val="24"/>
          <w:szCs w:val="24"/>
        </w:rPr>
      </w:pPr>
      <w:r w:rsidRPr="00DD4676">
        <w:rPr>
          <w:sz w:val="24"/>
          <w:szCs w:val="24"/>
        </w:rPr>
        <w:t>Webseiten bestehen normalerweise aus vielen verschiedenen Elementen</w:t>
      </w:r>
      <w:r w:rsidR="007C669B">
        <w:rPr>
          <w:sz w:val="24"/>
          <w:szCs w:val="24"/>
        </w:rPr>
        <w:t>.</w:t>
      </w:r>
      <w:r w:rsidRPr="00DD4676">
        <w:rPr>
          <w:sz w:val="24"/>
          <w:szCs w:val="24"/>
        </w:rPr>
        <w:t xml:space="preserve"> Dabei gibt es einige Elemente</w:t>
      </w:r>
      <w:r w:rsidR="007C669B">
        <w:rPr>
          <w:sz w:val="24"/>
          <w:szCs w:val="24"/>
        </w:rPr>
        <w:t>,</w:t>
      </w:r>
      <w:r w:rsidRPr="00DD4676">
        <w:rPr>
          <w:sz w:val="24"/>
          <w:szCs w:val="24"/>
        </w:rPr>
        <w:t xml:space="preserve"> die immer wieder vorkommen</w:t>
      </w:r>
      <w:r w:rsidR="007C669B">
        <w:rPr>
          <w:sz w:val="24"/>
          <w:szCs w:val="24"/>
        </w:rPr>
        <w:t>,</w:t>
      </w:r>
      <w:r w:rsidRPr="00DD4676">
        <w:rPr>
          <w:sz w:val="24"/>
          <w:szCs w:val="24"/>
        </w:rPr>
        <w:t xml:space="preserve"> wie zum Beispiel Absätze oder Überschriften</w:t>
      </w:r>
      <w:r w:rsidR="007C669B">
        <w:rPr>
          <w:sz w:val="24"/>
          <w:szCs w:val="24"/>
        </w:rPr>
        <w:t>.</w:t>
      </w:r>
      <w:r w:rsidRPr="00DD4676">
        <w:rPr>
          <w:sz w:val="24"/>
          <w:szCs w:val="24"/>
        </w:rPr>
        <w:t xml:space="preserve"> Damit der Browser einen Absatz als Absatz und eine Überschrift als Überschrift behandelt</w:t>
      </w:r>
      <w:r w:rsidR="007C669B">
        <w:rPr>
          <w:sz w:val="24"/>
          <w:szCs w:val="24"/>
        </w:rPr>
        <w:t>,</w:t>
      </w:r>
      <w:r w:rsidRPr="00DD4676">
        <w:rPr>
          <w:sz w:val="24"/>
          <w:szCs w:val="24"/>
        </w:rPr>
        <w:t xml:space="preserve"> muss man die Elemente entsprechend auszeichnen</w:t>
      </w:r>
      <w:r w:rsidR="007C669B">
        <w:rPr>
          <w:sz w:val="24"/>
          <w:szCs w:val="24"/>
        </w:rPr>
        <w:t>.</w:t>
      </w:r>
      <w:r w:rsidRPr="00DD4676">
        <w:rPr>
          <w:sz w:val="24"/>
          <w:szCs w:val="24"/>
        </w:rPr>
        <w:t xml:space="preserve"> Hierfür nutzt man für jedes Element ein entsprechendes HTML-Tag </w:t>
      </w:r>
      <w:r w:rsidR="007C669B">
        <w:rPr>
          <w:sz w:val="24"/>
          <w:szCs w:val="24"/>
        </w:rPr>
        <w:t>(</w:t>
      </w:r>
      <w:r w:rsidRPr="00DD4676">
        <w:rPr>
          <w:sz w:val="24"/>
          <w:szCs w:val="24"/>
        </w:rPr>
        <w:t>tag ist englisch für Etikett</w:t>
      </w:r>
      <w:r w:rsidR="007C669B">
        <w:rPr>
          <w:sz w:val="24"/>
          <w:szCs w:val="24"/>
        </w:rPr>
        <w:t>,</w:t>
      </w:r>
      <w:r w:rsidRPr="00DD4676">
        <w:rPr>
          <w:sz w:val="24"/>
          <w:szCs w:val="24"/>
        </w:rPr>
        <w:t xml:space="preserve"> Markierung</w:t>
      </w:r>
      <w:r w:rsidR="007C669B">
        <w:rPr>
          <w:sz w:val="24"/>
          <w:szCs w:val="24"/>
        </w:rPr>
        <w:t>)</w:t>
      </w:r>
      <w:r w:rsidRPr="00DD46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8993349" w14:textId="614F9572" w:rsidR="007C669B" w:rsidRPr="007C669B" w:rsidRDefault="007C669B" w:rsidP="00DD4676">
      <w:r w:rsidRPr="007C669B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5EAE4BA4" wp14:editId="0ED56000">
            <wp:simplePos x="0" y="0"/>
            <wp:positionH relativeFrom="margin">
              <wp:posOffset>3352165</wp:posOffset>
            </wp:positionH>
            <wp:positionV relativeFrom="margin">
              <wp:posOffset>2018030</wp:posOffset>
            </wp:positionV>
            <wp:extent cx="3048000" cy="1456266"/>
            <wp:effectExtent l="0" t="0" r="0" b="0"/>
            <wp:wrapTight wrapText="bothSides">
              <wp:wrapPolygon edited="0">
                <wp:start x="0" y="0"/>
                <wp:lineTo x="0" y="21195"/>
                <wp:lineTo x="21465" y="21195"/>
                <wp:lineTo x="2146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782" t="38801" r="45503" b="30864"/>
                    <a:stretch/>
                  </pic:blipFill>
                  <pic:spPr bwMode="auto">
                    <a:xfrm>
                      <a:off x="0" y="0"/>
                      <a:ext cx="3048000" cy="145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69B">
        <w:rPr>
          <w:b/>
          <w:bCs/>
          <w:i/>
          <w:iCs/>
          <w:sz w:val="24"/>
          <w:szCs w:val="24"/>
        </w:rPr>
        <w:t>&lt;tag&gt; Hier könnte Ihre Werbung stehen &lt;/tag&gt;</w:t>
      </w:r>
    </w:p>
    <w:p w14:paraId="1E3D5B48" w14:textId="264B198C" w:rsidR="00DD4676" w:rsidRDefault="00DD4676" w:rsidP="00DD4676">
      <w:pPr>
        <w:rPr>
          <w:sz w:val="24"/>
          <w:szCs w:val="24"/>
        </w:rPr>
      </w:pPr>
      <w:r w:rsidRPr="00DD4676">
        <w:rPr>
          <w:sz w:val="24"/>
          <w:szCs w:val="24"/>
        </w:rPr>
        <w:t>Vor dem betroffenen Element wird ein öffnendes Tag gesetzt</w:t>
      </w:r>
      <w:r w:rsidR="007C669B">
        <w:rPr>
          <w:sz w:val="24"/>
          <w:szCs w:val="24"/>
        </w:rPr>
        <w:t>,</w:t>
      </w:r>
      <w:r w:rsidRPr="00DD4676">
        <w:rPr>
          <w:sz w:val="24"/>
          <w:szCs w:val="24"/>
        </w:rPr>
        <w:t xml:space="preserve"> dahinter ein schließendes Tag</w:t>
      </w:r>
      <w:r w:rsidR="007C669B">
        <w:rPr>
          <w:sz w:val="24"/>
          <w:szCs w:val="24"/>
        </w:rPr>
        <w:t>.</w:t>
      </w:r>
      <w:r w:rsidRPr="00DD4676">
        <w:rPr>
          <w:sz w:val="24"/>
          <w:szCs w:val="24"/>
        </w:rPr>
        <w:t xml:space="preserve"> Das schließende Tag schreibt man immer mit einem Schrägstrich / direkt nach der öffnenden spitzen Klammer</w:t>
      </w:r>
      <w:r w:rsidR="007C669B">
        <w:rPr>
          <w:sz w:val="24"/>
          <w:szCs w:val="24"/>
        </w:rPr>
        <w:t>.</w:t>
      </w:r>
      <w:r w:rsidRPr="00DD4676">
        <w:rPr>
          <w:sz w:val="24"/>
          <w:szCs w:val="24"/>
        </w:rPr>
        <w:t xml:space="preserve"> Es gibt auch sogenannte leere</w:t>
      </w:r>
      <w:r>
        <w:rPr>
          <w:sz w:val="24"/>
          <w:szCs w:val="24"/>
        </w:rPr>
        <w:t xml:space="preserve"> </w:t>
      </w:r>
      <w:r w:rsidRPr="00DD4676">
        <w:rPr>
          <w:sz w:val="24"/>
          <w:szCs w:val="24"/>
        </w:rPr>
        <w:t>Elemente</w:t>
      </w:r>
      <w:r w:rsidR="007C669B">
        <w:rPr>
          <w:sz w:val="24"/>
          <w:szCs w:val="24"/>
        </w:rPr>
        <w:t>,</w:t>
      </w:r>
      <w:r w:rsidRPr="00DD4676">
        <w:rPr>
          <w:sz w:val="24"/>
          <w:szCs w:val="24"/>
        </w:rPr>
        <w:t xml:space="preserve"> die kein schließendes Tag</w:t>
      </w:r>
      <w:r w:rsidR="00A35382">
        <w:rPr>
          <w:sz w:val="24"/>
          <w:szCs w:val="24"/>
        </w:rPr>
        <w:t xml:space="preserve"> </w:t>
      </w:r>
      <w:r w:rsidRPr="00DD4676">
        <w:rPr>
          <w:sz w:val="24"/>
          <w:szCs w:val="24"/>
        </w:rPr>
        <w:t>benötigen</w:t>
      </w:r>
      <w:r w:rsidR="007C669B">
        <w:rPr>
          <w:sz w:val="24"/>
          <w:szCs w:val="24"/>
        </w:rPr>
        <w:t>,</w:t>
      </w:r>
      <w:r w:rsidRPr="00DD4676">
        <w:rPr>
          <w:sz w:val="24"/>
          <w:szCs w:val="24"/>
        </w:rPr>
        <w:t xml:space="preserve"> weil sie keinen Inhalt haben</w:t>
      </w:r>
      <w:r w:rsidR="007C669B">
        <w:rPr>
          <w:sz w:val="24"/>
          <w:szCs w:val="24"/>
        </w:rPr>
        <w:t xml:space="preserve">. </w:t>
      </w:r>
      <w:r w:rsidR="007C669B" w:rsidRPr="007C669B">
        <w:rPr>
          <w:sz w:val="24"/>
          <w:szCs w:val="24"/>
        </w:rPr>
        <w:t>Für jedes Element einer Webseite existiert ein Tag</w:t>
      </w:r>
      <w:r w:rsidR="007C669B">
        <w:rPr>
          <w:sz w:val="24"/>
          <w:szCs w:val="24"/>
        </w:rPr>
        <w:t>.</w:t>
      </w:r>
      <w:r w:rsidR="007C669B" w:rsidRPr="007C669B">
        <w:rPr>
          <w:sz w:val="24"/>
          <w:szCs w:val="24"/>
        </w:rPr>
        <w:t xml:space="preserve"> Daraus folgt</w:t>
      </w:r>
      <w:r w:rsidR="007C669B">
        <w:rPr>
          <w:sz w:val="24"/>
          <w:szCs w:val="24"/>
        </w:rPr>
        <w:t>,</w:t>
      </w:r>
      <w:r w:rsidR="007C669B" w:rsidRPr="007C669B">
        <w:rPr>
          <w:sz w:val="24"/>
          <w:szCs w:val="24"/>
        </w:rPr>
        <w:t xml:space="preserve"> dass alles </w:t>
      </w:r>
      <w:r w:rsidR="007C669B">
        <w:rPr>
          <w:sz w:val="24"/>
          <w:szCs w:val="24"/>
        </w:rPr>
        <w:t>(</w:t>
      </w:r>
      <w:r w:rsidR="007C669B" w:rsidRPr="007C669B">
        <w:rPr>
          <w:sz w:val="24"/>
          <w:szCs w:val="24"/>
        </w:rPr>
        <w:t>zum Beispiel jeder Text</w:t>
      </w:r>
      <w:r w:rsidR="007C669B">
        <w:rPr>
          <w:sz w:val="24"/>
          <w:szCs w:val="24"/>
        </w:rPr>
        <w:t>)</w:t>
      </w:r>
      <w:r w:rsidR="007C669B" w:rsidRPr="007C669B">
        <w:rPr>
          <w:sz w:val="24"/>
          <w:szCs w:val="24"/>
        </w:rPr>
        <w:t xml:space="preserve"> einer Webseite grundsätzlich in ein Tag</w:t>
      </w:r>
      <w:r w:rsidR="007C669B">
        <w:rPr>
          <w:sz w:val="24"/>
          <w:szCs w:val="24"/>
        </w:rPr>
        <w:t xml:space="preserve"> </w:t>
      </w:r>
      <w:r w:rsidR="007C669B" w:rsidRPr="007C669B">
        <w:rPr>
          <w:sz w:val="24"/>
          <w:szCs w:val="24"/>
        </w:rPr>
        <w:t>gehört</w:t>
      </w:r>
      <w:r w:rsidR="007C669B">
        <w:rPr>
          <w:sz w:val="24"/>
          <w:szCs w:val="24"/>
        </w:rPr>
        <w:t>.</w:t>
      </w:r>
    </w:p>
    <w:p w14:paraId="4D219013" w14:textId="77777777" w:rsidR="007C669B" w:rsidRPr="00C871F8" w:rsidRDefault="007C669B" w:rsidP="00DD4676">
      <w:pPr>
        <w:rPr>
          <w:sz w:val="12"/>
          <w:szCs w:val="12"/>
        </w:rPr>
      </w:pPr>
    </w:p>
    <w:p w14:paraId="55BD55F3" w14:textId="30B7B3BB" w:rsidR="007C669B" w:rsidRPr="00C871F8" w:rsidRDefault="007C669B" w:rsidP="00DD4676">
      <w:pPr>
        <w:rPr>
          <w:b/>
          <w:bCs/>
          <w:sz w:val="28"/>
          <w:szCs w:val="28"/>
          <w:u w:val="single"/>
        </w:rPr>
      </w:pPr>
      <w:r w:rsidRPr="00C871F8">
        <w:rPr>
          <w:b/>
          <w:bCs/>
          <w:sz w:val="28"/>
          <w:szCs w:val="28"/>
          <w:u w:val="single"/>
        </w:rPr>
        <w:t xml:space="preserve">Dokument-Grundgerüst </w:t>
      </w:r>
    </w:p>
    <w:p w14:paraId="0B4F9EEF" w14:textId="35EDBA01" w:rsidR="007C669B" w:rsidRDefault="007C669B" w:rsidP="00DD4676">
      <w:pPr>
        <w:rPr>
          <w:sz w:val="24"/>
          <w:szCs w:val="24"/>
        </w:rPr>
      </w:pPr>
      <w:r w:rsidRPr="007C669B">
        <w:rPr>
          <w:sz w:val="24"/>
          <w:szCs w:val="24"/>
        </w:rPr>
        <w:t>Moderne HTML-Webseiten haben ein einheitliches Grundgerüst</w:t>
      </w:r>
      <w:r w:rsidR="00C871F8">
        <w:rPr>
          <w:sz w:val="24"/>
          <w:szCs w:val="24"/>
        </w:rPr>
        <w:t>.</w:t>
      </w:r>
      <w:r w:rsidRPr="007C669B">
        <w:rPr>
          <w:sz w:val="24"/>
          <w:szCs w:val="24"/>
        </w:rPr>
        <w:t xml:space="preserve"> Wann immer wir eine Webseite erstellen</w:t>
      </w:r>
      <w:r w:rsidR="00C871F8">
        <w:rPr>
          <w:sz w:val="24"/>
          <w:szCs w:val="24"/>
        </w:rPr>
        <w:t>,</w:t>
      </w:r>
      <w:r w:rsidRPr="007C669B">
        <w:rPr>
          <w:sz w:val="24"/>
          <w:szCs w:val="24"/>
        </w:rPr>
        <w:t xml:space="preserve"> müssen wir mit diesen Zeilen beginnen</w:t>
      </w:r>
      <w:r w:rsidR="00C871F8">
        <w:rPr>
          <w:sz w:val="24"/>
          <w:szCs w:val="24"/>
        </w:rPr>
        <w:t>.</w:t>
      </w:r>
    </w:p>
    <w:p w14:paraId="2A584F0F" w14:textId="7C058D54" w:rsidR="00010914" w:rsidRDefault="00C871F8" w:rsidP="00DD467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CB3F5A" wp14:editId="22ABF274">
            <wp:simplePos x="0" y="0"/>
            <wp:positionH relativeFrom="margin">
              <wp:posOffset>-419735</wp:posOffset>
            </wp:positionH>
            <wp:positionV relativeFrom="page">
              <wp:posOffset>6126480</wp:posOffset>
            </wp:positionV>
            <wp:extent cx="445770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508" y="21434"/>
                <wp:lineTo x="2150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027" t="23045" r="28042" b="25926"/>
                    <a:stretch/>
                  </pic:blipFill>
                  <pic:spPr bwMode="auto">
                    <a:xfrm>
                      <a:off x="0" y="0"/>
                      <a:ext cx="445770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1F8">
        <w:rPr>
          <w:sz w:val="24"/>
          <w:szCs w:val="24"/>
        </w:rPr>
        <w:t>Briefe</w:t>
      </w:r>
      <w:r>
        <w:rPr>
          <w:sz w:val="24"/>
          <w:szCs w:val="24"/>
        </w:rPr>
        <w:t>,</w:t>
      </w:r>
      <w:r w:rsidRPr="00C871F8">
        <w:rPr>
          <w:sz w:val="24"/>
          <w:szCs w:val="24"/>
        </w:rPr>
        <w:t xml:space="preserve"> Dateien</w:t>
      </w:r>
      <w:r>
        <w:rPr>
          <w:sz w:val="24"/>
          <w:szCs w:val="24"/>
        </w:rPr>
        <w:t>,</w:t>
      </w:r>
      <w:r w:rsidRPr="00C871F8">
        <w:rPr>
          <w:sz w:val="24"/>
          <w:szCs w:val="24"/>
        </w:rPr>
        <w:t xml:space="preserve"> Tabellen</w:t>
      </w:r>
      <w:r>
        <w:rPr>
          <w:sz w:val="24"/>
          <w:szCs w:val="24"/>
        </w:rPr>
        <w:t>,</w:t>
      </w:r>
      <w:r w:rsidRPr="00C871F8">
        <w:rPr>
          <w:sz w:val="24"/>
          <w:szCs w:val="24"/>
        </w:rPr>
        <w:t xml:space="preserve"> in Programmiersprachen die durch Netze gesendet werden</w:t>
      </w:r>
      <w:r>
        <w:rPr>
          <w:sz w:val="24"/>
          <w:szCs w:val="24"/>
        </w:rPr>
        <w:t>,</w:t>
      </w:r>
      <w:r w:rsidRPr="00C871F8">
        <w:rPr>
          <w:sz w:val="24"/>
          <w:szCs w:val="24"/>
        </w:rPr>
        <w:t xml:space="preserve"> sind in Kopf </w:t>
      </w:r>
      <w:r>
        <w:rPr>
          <w:sz w:val="24"/>
          <w:szCs w:val="24"/>
        </w:rPr>
        <w:t>(</w:t>
      </w:r>
      <w:r w:rsidRPr="00C871F8">
        <w:rPr>
          <w:sz w:val="24"/>
          <w:szCs w:val="24"/>
        </w:rPr>
        <w:t>englisch</w:t>
      </w:r>
      <w:r>
        <w:rPr>
          <w:sz w:val="24"/>
          <w:szCs w:val="24"/>
        </w:rPr>
        <w:t>:</w:t>
      </w:r>
      <w:r w:rsidRPr="00C871F8">
        <w:rPr>
          <w:sz w:val="24"/>
          <w:szCs w:val="24"/>
        </w:rPr>
        <w:t xml:space="preserve"> </w:t>
      </w:r>
      <w:proofErr w:type="spellStart"/>
      <w:r w:rsidRPr="00C871F8"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>)</w:t>
      </w:r>
      <w:r w:rsidRPr="00C871F8">
        <w:rPr>
          <w:sz w:val="24"/>
          <w:szCs w:val="24"/>
        </w:rPr>
        <w:t xml:space="preserve"> und Rumpf </w:t>
      </w:r>
      <w:r>
        <w:rPr>
          <w:sz w:val="24"/>
          <w:szCs w:val="24"/>
        </w:rPr>
        <w:t>(</w:t>
      </w:r>
      <w:r w:rsidRPr="00C871F8">
        <w:rPr>
          <w:sz w:val="24"/>
          <w:szCs w:val="24"/>
        </w:rPr>
        <w:t>englisch</w:t>
      </w:r>
      <w:r>
        <w:rPr>
          <w:sz w:val="24"/>
          <w:szCs w:val="24"/>
        </w:rPr>
        <w:t>:</w:t>
      </w:r>
      <w:r w:rsidRPr="00C871F8">
        <w:rPr>
          <w:sz w:val="24"/>
          <w:szCs w:val="24"/>
        </w:rPr>
        <w:t xml:space="preserve"> </w:t>
      </w:r>
      <w:proofErr w:type="spellStart"/>
      <w:r w:rsidRPr="00C871F8"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)</w:t>
      </w:r>
      <w:r w:rsidRPr="00C871F8">
        <w:rPr>
          <w:sz w:val="24"/>
          <w:szCs w:val="24"/>
        </w:rPr>
        <w:t xml:space="preserve"> unterteilt</w:t>
      </w:r>
      <w:r>
        <w:rPr>
          <w:sz w:val="24"/>
          <w:szCs w:val="24"/>
        </w:rPr>
        <w:t>.</w:t>
      </w:r>
      <w:r w:rsidRPr="00C871F8">
        <w:rPr>
          <w:sz w:val="24"/>
          <w:szCs w:val="24"/>
        </w:rPr>
        <w:t xml:space="preserve"> Im Kopfbereich stecken in der Regel Steuerinformationen und im Rumpfbereich die eigentlichen Inhalte</w:t>
      </w:r>
      <w:r>
        <w:rPr>
          <w:sz w:val="24"/>
          <w:szCs w:val="24"/>
        </w:rPr>
        <w:t>.</w:t>
      </w:r>
      <w:r w:rsidRPr="00C871F8">
        <w:rPr>
          <w:sz w:val="24"/>
          <w:szCs w:val="24"/>
        </w:rPr>
        <w:t xml:space="preserve"> Dieses Prinzip finden wir im Alltag</w:t>
      </w:r>
      <w:r>
        <w:rPr>
          <w:sz w:val="24"/>
          <w:szCs w:val="24"/>
        </w:rPr>
        <w:t>,</w:t>
      </w:r>
      <w:r w:rsidRPr="00C871F8">
        <w:rPr>
          <w:sz w:val="24"/>
          <w:szCs w:val="24"/>
        </w:rPr>
        <w:t xml:space="preserve"> in der Informatik</w:t>
      </w:r>
      <w:r>
        <w:rPr>
          <w:sz w:val="24"/>
          <w:szCs w:val="24"/>
        </w:rPr>
        <w:t xml:space="preserve">. </w:t>
      </w:r>
      <w:r w:rsidRPr="00C871F8">
        <w:rPr>
          <w:sz w:val="24"/>
          <w:szCs w:val="24"/>
        </w:rPr>
        <w:t>Es ist übrigens eine weitere Ableitung aus dem Prinzip der Trennung von</w:t>
      </w:r>
      <w:r>
        <w:rPr>
          <w:sz w:val="24"/>
          <w:szCs w:val="24"/>
        </w:rPr>
        <w:t xml:space="preserve"> </w:t>
      </w:r>
      <w:r w:rsidRPr="00C871F8">
        <w:rPr>
          <w:sz w:val="24"/>
          <w:szCs w:val="24"/>
        </w:rPr>
        <w:t>Zuständigkeiten</w:t>
      </w:r>
      <w:r>
        <w:rPr>
          <w:sz w:val="24"/>
          <w:szCs w:val="24"/>
        </w:rPr>
        <w:t>.</w:t>
      </w:r>
    </w:p>
    <w:p w14:paraId="7A717186" w14:textId="6D0D1AC6" w:rsidR="00010914" w:rsidRDefault="00010914" w:rsidP="00DD4676">
      <w:pPr>
        <w:rPr>
          <w:sz w:val="24"/>
          <w:szCs w:val="24"/>
        </w:rPr>
      </w:pPr>
    </w:p>
    <w:p w14:paraId="10A6F87E" w14:textId="631949EE" w:rsidR="00010914" w:rsidRDefault="00010914" w:rsidP="00DD4676">
      <w:pPr>
        <w:rPr>
          <w:sz w:val="24"/>
          <w:szCs w:val="24"/>
        </w:rPr>
      </w:pPr>
    </w:p>
    <w:p w14:paraId="3EDE0A00" w14:textId="77777777" w:rsidR="00280C29" w:rsidRPr="00010914" w:rsidRDefault="00280C29" w:rsidP="00280C2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D35D4CD" wp14:editId="7531926A">
            <wp:simplePos x="0" y="0"/>
            <wp:positionH relativeFrom="margin">
              <wp:posOffset>3773805</wp:posOffset>
            </wp:positionH>
            <wp:positionV relativeFrom="page">
              <wp:posOffset>975360</wp:posOffset>
            </wp:positionV>
            <wp:extent cx="1292151" cy="1333500"/>
            <wp:effectExtent l="0" t="0" r="381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360" t="47736" r="70106" b="21928"/>
                    <a:stretch/>
                  </pic:blipFill>
                  <pic:spPr bwMode="auto">
                    <a:xfrm>
                      <a:off x="0" y="0"/>
                      <a:ext cx="1292151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914">
        <w:rPr>
          <w:b/>
          <w:bCs/>
          <w:sz w:val="24"/>
          <w:szCs w:val="24"/>
        </w:rPr>
        <w:t>Arbeitsauftrag:</w:t>
      </w:r>
    </w:p>
    <w:p w14:paraId="673285F4" w14:textId="77777777" w:rsidR="00280C29" w:rsidRDefault="00280C29" w:rsidP="00280C29">
      <w:pPr>
        <w:rPr>
          <w:sz w:val="24"/>
          <w:szCs w:val="24"/>
        </w:rPr>
      </w:pPr>
      <w:r>
        <w:rPr>
          <w:sz w:val="24"/>
          <w:szCs w:val="24"/>
        </w:rPr>
        <w:t>1. Wir schauen uns das folgende Video an:</w:t>
      </w:r>
    </w:p>
    <w:p w14:paraId="1849D2C9" w14:textId="77777777" w:rsidR="00280C29" w:rsidRDefault="00E002A8" w:rsidP="00280C29">
      <w:pPr>
        <w:rPr>
          <w:sz w:val="24"/>
          <w:szCs w:val="24"/>
        </w:rPr>
      </w:pPr>
      <w:hyperlink r:id="rId11" w:history="1">
        <w:r w:rsidR="00280C29" w:rsidRPr="00D2373C">
          <w:rPr>
            <w:rStyle w:val="Hyperlink"/>
            <w:sz w:val="24"/>
            <w:szCs w:val="24"/>
          </w:rPr>
          <w:t>https://www.youtube.com/watch?v=jEHYBXe3sMU</w:t>
        </w:r>
      </w:hyperlink>
    </w:p>
    <w:p w14:paraId="63282722" w14:textId="77777777" w:rsidR="00280C29" w:rsidRDefault="00280C29" w:rsidP="00280C29">
      <w:pPr>
        <w:rPr>
          <w:sz w:val="24"/>
          <w:szCs w:val="24"/>
        </w:rPr>
      </w:pPr>
      <w:r w:rsidRPr="006A0D5A">
        <w:rPr>
          <w:b/>
          <w:bCs/>
          <w:sz w:val="24"/>
          <w:szCs w:val="24"/>
        </w:rPr>
        <w:t xml:space="preserve">Titel: </w:t>
      </w:r>
      <w:r w:rsidRPr="006A0D5A">
        <w:rPr>
          <w:sz w:val="24"/>
          <w:szCs w:val="24"/>
        </w:rPr>
        <w:t>HTML Einführung - HTML 1</w:t>
      </w:r>
      <w:r>
        <w:rPr>
          <w:sz w:val="24"/>
          <w:szCs w:val="24"/>
        </w:rPr>
        <w:br/>
        <w:t xml:space="preserve">Account: </w:t>
      </w:r>
      <w:r w:rsidRPr="006A0D5A">
        <w:rPr>
          <w:sz w:val="24"/>
          <w:szCs w:val="24"/>
        </w:rPr>
        <w:t xml:space="preserve">Informatik </w:t>
      </w:r>
      <w:r>
        <w:rPr>
          <w:sz w:val="24"/>
          <w:szCs w:val="24"/>
        </w:rPr>
        <w:t>–</w:t>
      </w:r>
      <w:r w:rsidRPr="006A0D5A">
        <w:rPr>
          <w:sz w:val="24"/>
          <w:szCs w:val="24"/>
        </w:rPr>
        <w:t xml:space="preserve"> </w:t>
      </w:r>
      <w:proofErr w:type="spellStart"/>
      <w:r w:rsidRPr="006A0D5A">
        <w:rPr>
          <w:sz w:val="24"/>
          <w:szCs w:val="24"/>
        </w:rPr>
        <w:t>simpleclub</w:t>
      </w:r>
      <w:proofErr w:type="spellEnd"/>
    </w:p>
    <w:p w14:paraId="16723372" w14:textId="77777777" w:rsidR="00280C29" w:rsidRDefault="00280C29" w:rsidP="00280C29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Wir pausieren das Video bei 3:28 min. Öffnen Sie den Text-Editor und schreiben Sie das HTML-Gerüst ab und speichern Sie die Datei </w:t>
      </w:r>
      <w:r w:rsidRPr="00F05E7C">
        <w:rPr>
          <w:b/>
          <w:sz w:val="24"/>
          <w:szCs w:val="24"/>
          <w:u w:val="single"/>
        </w:rPr>
        <w:t xml:space="preserve">zwei </w:t>
      </w:r>
      <w:r>
        <w:rPr>
          <w:b/>
          <w:sz w:val="24"/>
          <w:szCs w:val="24"/>
          <w:u w:val="single"/>
        </w:rPr>
        <w:t>M</w:t>
      </w:r>
      <w:r w:rsidRPr="00F05E7C">
        <w:rPr>
          <w:b/>
          <w:sz w:val="24"/>
          <w:szCs w:val="24"/>
          <w:u w:val="single"/>
        </w:rPr>
        <w:t>al</w:t>
      </w:r>
      <w:r>
        <w:rPr>
          <w:sz w:val="24"/>
          <w:szCs w:val="24"/>
        </w:rPr>
        <w:t xml:space="preserve"> ab:</w:t>
      </w:r>
    </w:p>
    <w:p w14:paraId="362C6C10" w14:textId="77777777" w:rsidR="00280C29" w:rsidRDefault="00280C29" w:rsidP="00280C29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05E7C">
        <w:rPr>
          <w:sz w:val="24"/>
          <w:szCs w:val="24"/>
        </w:rPr>
        <w:t xml:space="preserve">unter </w:t>
      </w:r>
      <w:r w:rsidRPr="00F05E7C">
        <w:rPr>
          <w:b/>
          <w:sz w:val="24"/>
          <w:szCs w:val="24"/>
        </w:rPr>
        <w:t xml:space="preserve">2.1 03 </w:t>
      </w:r>
      <w:r>
        <w:rPr>
          <w:b/>
          <w:sz w:val="24"/>
          <w:szCs w:val="24"/>
        </w:rPr>
        <w:t>Übung Hello World</w:t>
      </w:r>
      <w:r>
        <w:rPr>
          <w:sz w:val="24"/>
          <w:szCs w:val="24"/>
        </w:rPr>
        <w:t xml:space="preserve"> (Es wird </w:t>
      </w:r>
      <w:r w:rsidRPr="00DC0CD5">
        <w:rPr>
          <w:sz w:val="24"/>
          <w:szCs w:val="24"/>
          <w:u w:val="single"/>
        </w:rPr>
        <w:t>automatisch</w:t>
      </w:r>
      <w:r>
        <w:rPr>
          <w:sz w:val="24"/>
          <w:szCs w:val="24"/>
        </w:rPr>
        <w:t xml:space="preserve"> eine </w:t>
      </w:r>
      <w:r w:rsidRPr="00F05E7C">
        <w:rPr>
          <w:b/>
          <w:sz w:val="24"/>
          <w:szCs w:val="24"/>
        </w:rPr>
        <w:t>.</w:t>
      </w:r>
      <w:proofErr w:type="spellStart"/>
      <w:r w:rsidRPr="00F05E7C">
        <w:rPr>
          <w:b/>
          <w:sz w:val="24"/>
          <w:szCs w:val="24"/>
        </w:rPr>
        <w:t>txt</w:t>
      </w:r>
      <w:proofErr w:type="spellEnd"/>
      <w:r w:rsidRPr="00F05E7C">
        <w:rPr>
          <w:b/>
          <w:sz w:val="24"/>
          <w:szCs w:val="24"/>
        </w:rPr>
        <w:t>-Datei</w:t>
      </w:r>
      <w:r>
        <w:rPr>
          <w:sz w:val="24"/>
          <w:szCs w:val="24"/>
        </w:rPr>
        <w:t xml:space="preserve"> generiert, mit der Sie die HTML-Programmierung dann weiterbearbeiten können)</w:t>
      </w:r>
      <w:r w:rsidRPr="00F05E7C">
        <w:rPr>
          <w:sz w:val="24"/>
          <w:szCs w:val="24"/>
        </w:rPr>
        <w:t xml:space="preserve"> </w:t>
      </w:r>
      <w:r w:rsidRPr="00F05E7C">
        <w:rPr>
          <w:b/>
          <w:sz w:val="24"/>
          <w:szCs w:val="24"/>
          <w:u w:val="single"/>
        </w:rPr>
        <w:t>und</w:t>
      </w:r>
    </w:p>
    <w:p w14:paraId="613A7EDF" w14:textId="77777777" w:rsidR="00280C29" w:rsidRDefault="00280C29" w:rsidP="00280C29">
      <w:pPr>
        <w:pStyle w:val="Listenabsatz"/>
        <w:numPr>
          <w:ilvl w:val="0"/>
          <w:numId w:val="6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unter </w:t>
      </w:r>
      <w:r w:rsidRPr="00F05E7C">
        <w:rPr>
          <w:b/>
          <w:sz w:val="24"/>
          <w:szCs w:val="24"/>
        </w:rPr>
        <w:t xml:space="preserve">2.1 03 </w:t>
      </w:r>
      <w:r>
        <w:rPr>
          <w:b/>
          <w:sz w:val="24"/>
          <w:szCs w:val="24"/>
        </w:rPr>
        <w:t>Übung Hello World</w:t>
      </w:r>
      <w:r w:rsidRPr="00F05E7C">
        <w:rPr>
          <w:b/>
          <w:sz w:val="24"/>
          <w:szCs w:val="24"/>
        </w:rPr>
        <w:t>.html</w:t>
      </w:r>
      <w:r>
        <w:rPr>
          <w:sz w:val="24"/>
          <w:szCs w:val="24"/>
        </w:rPr>
        <w:t xml:space="preserve"> und wählen Sie als Dateityp </w:t>
      </w:r>
      <w:r w:rsidRPr="001D3A9E">
        <w:rPr>
          <w:b/>
          <w:sz w:val="24"/>
          <w:szCs w:val="24"/>
        </w:rPr>
        <w:t>„Alle Dateien“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C2221C8" w14:textId="77777777" w:rsidR="00280C29" w:rsidRDefault="00280C29" w:rsidP="00280C29">
      <w:pPr>
        <w:pStyle w:val="Listenabsatz"/>
        <w:contextualSpacing w:val="0"/>
        <w:rPr>
          <w:sz w:val="24"/>
          <w:szCs w:val="24"/>
        </w:rPr>
      </w:pPr>
      <w:r w:rsidRPr="00DC0CD5">
        <w:rPr>
          <w:noProof/>
          <w:sz w:val="24"/>
          <w:szCs w:val="24"/>
        </w:rPr>
        <w:drawing>
          <wp:inline distT="0" distB="0" distL="0" distR="0" wp14:anchorId="09CAD377" wp14:editId="451F1F86">
            <wp:extent cx="2362530" cy="5048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B74B" w14:textId="77777777" w:rsidR="00280C29" w:rsidRDefault="00280C29" w:rsidP="00280C29">
      <w:pPr>
        <w:pStyle w:val="Listenabsatz"/>
        <w:contextualSpacing w:val="0"/>
        <w:rPr>
          <w:sz w:val="24"/>
          <w:szCs w:val="24"/>
        </w:rPr>
      </w:pPr>
      <w:r>
        <w:rPr>
          <w:sz w:val="24"/>
          <w:szCs w:val="24"/>
        </w:rPr>
        <w:t>(</w:t>
      </w:r>
      <w:r w:rsidRPr="00F05E7C">
        <w:rPr>
          <w:b/>
          <w:bCs/>
          <w:sz w:val="24"/>
          <w:szCs w:val="24"/>
        </w:rPr>
        <w:t>Wichtig:</w:t>
      </w:r>
      <w:r w:rsidRPr="00F05E7C">
        <w:rPr>
          <w:sz w:val="24"/>
          <w:szCs w:val="24"/>
        </w:rPr>
        <w:t xml:space="preserve"> die Endung muss zwingend</w:t>
      </w:r>
      <w:r>
        <w:rPr>
          <w:sz w:val="24"/>
          <w:szCs w:val="24"/>
        </w:rPr>
        <w:t xml:space="preserve"> auf </w:t>
      </w:r>
      <w:r w:rsidRPr="00F05E7C">
        <w:rPr>
          <w:sz w:val="24"/>
          <w:szCs w:val="24"/>
        </w:rPr>
        <w:t>.</w:t>
      </w:r>
      <w:proofErr w:type="spellStart"/>
      <w:r w:rsidRPr="00F05E7C">
        <w:rPr>
          <w:sz w:val="24"/>
          <w:szCs w:val="24"/>
        </w:rPr>
        <w:t>html</w:t>
      </w:r>
      <w:proofErr w:type="spellEnd"/>
      <w:r w:rsidRPr="00F05E7C">
        <w:rPr>
          <w:sz w:val="24"/>
          <w:szCs w:val="24"/>
        </w:rPr>
        <w:t xml:space="preserve"> lauten.</w:t>
      </w:r>
      <w:r>
        <w:rPr>
          <w:sz w:val="24"/>
          <w:szCs w:val="24"/>
        </w:rPr>
        <w:t xml:space="preserve"> Mit dieser Datei können Sie dann das Ergebnis Ihrer Programmierung im Browser anschauen, also wie es im Internet erscheinen würde.)</w:t>
      </w:r>
    </w:p>
    <w:p w14:paraId="39629695" w14:textId="77777777" w:rsidR="00280C29" w:rsidRDefault="00280C29" w:rsidP="00280C29">
      <w:pPr>
        <w:pStyle w:val="Listenabsatz"/>
        <w:ind w:left="284" w:hanging="284"/>
        <w:contextualSpacing w:val="0"/>
        <w:rPr>
          <w:sz w:val="24"/>
          <w:szCs w:val="24"/>
        </w:rPr>
      </w:pPr>
      <w:r w:rsidRPr="00343A69"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Öffnen Sie jetzt die HTML-Datei mit </w:t>
      </w:r>
      <w:r w:rsidRPr="00DC0CD5">
        <w:rPr>
          <w:b/>
          <w:sz w:val="24"/>
          <w:szCs w:val="24"/>
        </w:rPr>
        <w:t>Google Chrome</w:t>
      </w:r>
      <w:r>
        <w:rPr>
          <w:b/>
          <w:sz w:val="24"/>
          <w:szCs w:val="24"/>
        </w:rPr>
        <w:t xml:space="preserve">, NICHT mit Microsoft Edge </w:t>
      </w:r>
      <w:r>
        <w:rPr>
          <w:sz w:val="24"/>
          <w:szCs w:val="24"/>
        </w:rPr>
        <w:t xml:space="preserve">(ist die automatische </w:t>
      </w:r>
      <w:r w:rsidRPr="00A11E3D">
        <w:rPr>
          <w:sz w:val="24"/>
          <w:szCs w:val="24"/>
        </w:rPr>
        <w:t>Voreinstellung von Microsoft Windows)</w:t>
      </w:r>
      <w:r>
        <w:rPr>
          <w:sz w:val="24"/>
          <w:szCs w:val="24"/>
        </w:rPr>
        <w:t>. Der Browser öffnet sich und Sie sehen das Ergebnis Ihrer Programmierung:</w:t>
      </w:r>
    </w:p>
    <w:p w14:paraId="16379FE8" w14:textId="77777777" w:rsidR="00280C29" w:rsidRPr="00343A69" w:rsidRDefault="00280C29" w:rsidP="00280C29">
      <w:pPr>
        <w:pStyle w:val="Listenabsatz"/>
        <w:ind w:left="284"/>
        <w:contextualSpacing w:val="0"/>
        <w:rPr>
          <w:sz w:val="24"/>
          <w:szCs w:val="24"/>
        </w:rPr>
      </w:pPr>
      <w:r w:rsidRPr="001D3A9E">
        <w:rPr>
          <w:noProof/>
          <w:sz w:val="24"/>
          <w:szCs w:val="24"/>
        </w:rPr>
        <w:drawing>
          <wp:inline distT="0" distB="0" distL="0" distR="0" wp14:anchorId="5609205C" wp14:editId="372B4A9B">
            <wp:extent cx="1527568" cy="858741"/>
            <wp:effectExtent l="19050" t="19050" r="15875" b="177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8294" cy="8816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E4F96" w14:textId="77777777" w:rsidR="00280C29" w:rsidRPr="00343A69" w:rsidRDefault="00280C29" w:rsidP="00280C29">
      <w:pPr>
        <w:pStyle w:val="Listenabsatz"/>
        <w:ind w:left="284" w:hanging="284"/>
        <w:rPr>
          <w:sz w:val="24"/>
          <w:szCs w:val="24"/>
        </w:rPr>
      </w:pPr>
      <w:r w:rsidRPr="0065273A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2D9E657" wp14:editId="4C665CC4">
            <wp:simplePos x="0" y="0"/>
            <wp:positionH relativeFrom="column">
              <wp:posOffset>3432506</wp:posOffset>
            </wp:positionH>
            <wp:positionV relativeFrom="paragraph">
              <wp:posOffset>606425</wp:posOffset>
            </wp:positionV>
            <wp:extent cx="276225" cy="219075"/>
            <wp:effectExtent l="19050" t="19050" r="28575" b="28575"/>
            <wp:wrapTight wrapText="bothSides">
              <wp:wrapPolygon edited="0">
                <wp:start x="-1490" y="-1878"/>
                <wp:lineTo x="-1490" y="22539"/>
                <wp:lineTo x="22345" y="22539"/>
                <wp:lineTo x="22345" y="-1878"/>
                <wp:lineTo x="-1490" y="-1878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343A69"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>Bearbeiten Sie jetzt die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-Datei weiter und probieren Sie folgende Optionen aus. </w:t>
      </w:r>
      <w:r w:rsidRPr="00EA6B68">
        <w:rPr>
          <w:b/>
          <w:sz w:val="24"/>
          <w:szCs w:val="24"/>
        </w:rPr>
        <w:t>WICHTIG:</w:t>
      </w:r>
      <w:r>
        <w:rPr>
          <w:sz w:val="24"/>
          <w:szCs w:val="24"/>
        </w:rPr>
        <w:t xml:space="preserve"> Um zu sehen, wie sich die folgenden Änderungen auf Ihre Internetseite auswirken, speichern Sie jedes Mal Ihre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-Datei ab (STRG-S) und aktualisieren Sie die HTML-Datei über den kreisrunden Pfeil links oben. Notieren Sie sich dann unten hinter den jeweiligen Pfeilen, was passiert: </w:t>
      </w:r>
    </w:p>
    <w:p w14:paraId="2D401233" w14:textId="77777777" w:rsidR="00280C29" w:rsidRDefault="00280C29" w:rsidP="00280C29">
      <w:pPr>
        <w:pStyle w:val="Listenabsatz"/>
        <w:ind w:left="0"/>
        <w:rPr>
          <w:b/>
          <w:bCs/>
          <w:sz w:val="24"/>
          <w:szCs w:val="24"/>
        </w:rPr>
      </w:pPr>
    </w:p>
    <w:p w14:paraId="0E06E6CD" w14:textId="77777777" w:rsidR="00280C29" w:rsidRDefault="00280C29" w:rsidP="00280C29">
      <w:pPr>
        <w:pStyle w:val="Listenabsatz"/>
        <w:spacing w:after="0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Option 1: </w:t>
      </w:r>
      <w:r w:rsidRPr="007F2658">
        <w:rPr>
          <w:sz w:val="24"/>
          <w:szCs w:val="24"/>
        </w:rPr>
        <w:t xml:space="preserve">Verwenden Sie anstatt h1 </w:t>
      </w:r>
      <w:r>
        <w:rPr>
          <w:sz w:val="24"/>
          <w:szCs w:val="24"/>
        </w:rPr>
        <w:t>ein</w:t>
      </w:r>
      <w:r w:rsidRPr="007F2658">
        <w:rPr>
          <w:sz w:val="24"/>
          <w:szCs w:val="24"/>
        </w:rPr>
        <w:t>mal h2, h3 oder h4</w:t>
      </w:r>
    </w:p>
    <w:p w14:paraId="39D109C2" w14:textId="46439C7C" w:rsidR="00280C29" w:rsidRPr="00D83C60" w:rsidRDefault="00280C29" w:rsidP="00280C29">
      <w:pPr>
        <w:rPr>
          <w:sz w:val="24"/>
          <w:szCs w:val="24"/>
        </w:rPr>
      </w:pPr>
      <w:r w:rsidRPr="00D83C60">
        <w:rPr>
          <w:sz w:val="24"/>
          <w:szCs w:val="24"/>
        </w:rPr>
        <w:t>=</w:t>
      </w:r>
      <w:r>
        <w:rPr>
          <w:sz w:val="24"/>
          <w:szCs w:val="24"/>
        </w:rPr>
        <w:t xml:space="preserve">&gt; </w:t>
      </w:r>
      <w:r w:rsidR="00E002A8">
        <w:rPr>
          <w:sz w:val="24"/>
          <w:szCs w:val="24"/>
        </w:rPr>
        <w:t>verschiedene Header größen</w:t>
      </w:r>
      <w:bookmarkStart w:id="0" w:name="_GoBack"/>
      <w:bookmarkEnd w:id="0"/>
    </w:p>
    <w:p w14:paraId="237035AA" w14:textId="77777777" w:rsidR="00280C29" w:rsidRDefault="00280C29" w:rsidP="00280C29">
      <w:pPr>
        <w:pStyle w:val="Listenabsatz"/>
        <w:ind w:left="0"/>
        <w:rPr>
          <w:sz w:val="24"/>
          <w:szCs w:val="24"/>
        </w:rPr>
      </w:pPr>
      <w:r w:rsidRPr="00FA3BCA">
        <w:rPr>
          <w:b/>
          <w:bCs/>
          <w:sz w:val="24"/>
          <w:szCs w:val="24"/>
        </w:rPr>
        <w:t>Option 2: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Fügen Sie folgende Tags </w:t>
      </w:r>
      <w:r w:rsidRPr="00086081">
        <w:rPr>
          <w:sz w:val="24"/>
          <w:szCs w:val="24"/>
        </w:rPr>
        <w:t>unter</w:t>
      </w:r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TheSimpleClub</w:t>
      </w:r>
      <w:proofErr w:type="spellEnd"/>
      <w:r>
        <w:rPr>
          <w:sz w:val="24"/>
          <w:szCs w:val="24"/>
        </w:rPr>
        <w:t>“ in Ihr Dokument ein:</w:t>
      </w:r>
    </w:p>
    <w:p w14:paraId="22C77A99" w14:textId="4C1B4F8D" w:rsidR="00280C29" w:rsidRPr="005B1494" w:rsidRDefault="00280C29" w:rsidP="00280C29">
      <w:pPr>
        <w:pStyle w:val="Listenabsatz"/>
        <w:ind w:left="0"/>
        <w:rPr>
          <w:sz w:val="24"/>
          <w:szCs w:val="24"/>
          <w:lang w:val="it-IT"/>
        </w:rPr>
      </w:pPr>
      <w:r w:rsidRPr="005B1494">
        <w:rPr>
          <w:sz w:val="24"/>
          <w:szCs w:val="24"/>
          <w:lang w:val="it-IT"/>
        </w:rPr>
        <w:t>&lt;</w:t>
      </w:r>
      <w:proofErr w:type="spellStart"/>
      <w:r w:rsidRPr="005B1494">
        <w:rPr>
          <w:sz w:val="24"/>
          <w:szCs w:val="24"/>
          <w:lang w:val="it-IT"/>
        </w:rPr>
        <w:t>ul</w:t>
      </w:r>
      <w:proofErr w:type="spellEnd"/>
      <w:r w:rsidRPr="005B1494">
        <w:rPr>
          <w:sz w:val="24"/>
          <w:szCs w:val="24"/>
          <w:lang w:val="it-IT"/>
        </w:rPr>
        <w:t>&gt;</w:t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  <w:t xml:space="preserve">=&gt; </w:t>
      </w:r>
      <w:r w:rsidR="00E002A8">
        <w:rPr>
          <w:sz w:val="24"/>
          <w:szCs w:val="24"/>
          <w:lang w:val="it-IT"/>
        </w:rPr>
        <w:t>liste</w:t>
      </w:r>
    </w:p>
    <w:p w14:paraId="59B71021" w14:textId="77777777" w:rsidR="00280C29" w:rsidRPr="005B1494" w:rsidRDefault="00280C29" w:rsidP="00280C29">
      <w:pPr>
        <w:pStyle w:val="Listenabsatz"/>
        <w:ind w:left="0"/>
        <w:rPr>
          <w:sz w:val="24"/>
          <w:szCs w:val="24"/>
          <w:lang w:val="it-IT"/>
        </w:rPr>
      </w:pPr>
      <w:r w:rsidRPr="005B1494">
        <w:rPr>
          <w:sz w:val="24"/>
          <w:szCs w:val="24"/>
          <w:lang w:val="it-IT"/>
        </w:rPr>
        <w:t>&lt;li&gt;……&lt;/li&gt;</w:t>
      </w:r>
      <w:r>
        <w:rPr>
          <w:sz w:val="24"/>
          <w:szCs w:val="24"/>
          <w:lang w:val="it-IT"/>
        </w:rPr>
        <w:tab/>
      </w:r>
    </w:p>
    <w:p w14:paraId="5EF2A5F1" w14:textId="77777777" w:rsidR="00280C29" w:rsidRPr="005B1494" w:rsidRDefault="00280C29" w:rsidP="00280C29">
      <w:pPr>
        <w:pStyle w:val="Listenabsatz"/>
        <w:ind w:left="0"/>
        <w:rPr>
          <w:sz w:val="24"/>
          <w:szCs w:val="24"/>
          <w:lang w:val="it-IT"/>
        </w:rPr>
      </w:pPr>
      <w:r w:rsidRPr="005B1494">
        <w:rPr>
          <w:sz w:val="24"/>
          <w:szCs w:val="24"/>
          <w:lang w:val="it-IT"/>
        </w:rPr>
        <w:t>&lt;li&gt;</w:t>
      </w:r>
      <w:r>
        <w:rPr>
          <w:sz w:val="24"/>
          <w:szCs w:val="24"/>
          <w:lang w:val="it-IT"/>
        </w:rPr>
        <w:t>……</w:t>
      </w:r>
      <w:r w:rsidRPr="005B1494">
        <w:rPr>
          <w:sz w:val="24"/>
          <w:szCs w:val="24"/>
          <w:lang w:val="it-IT"/>
        </w:rPr>
        <w:t>&lt;/</w:t>
      </w:r>
      <w:r>
        <w:rPr>
          <w:sz w:val="24"/>
          <w:szCs w:val="24"/>
          <w:lang w:val="it-IT"/>
        </w:rPr>
        <w:t>li</w:t>
      </w:r>
      <w:r w:rsidRPr="005B1494">
        <w:rPr>
          <w:sz w:val="24"/>
          <w:szCs w:val="24"/>
          <w:lang w:val="it-IT"/>
        </w:rPr>
        <w:t>&gt;</w:t>
      </w:r>
      <w:r>
        <w:rPr>
          <w:sz w:val="24"/>
          <w:szCs w:val="24"/>
          <w:lang w:val="it-IT"/>
        </w:rPr>
        <w:tab/>
      </w:r>
    </w:p>
    <w:p w14:paraId="1DD4F43B" w14:textId="77777777" w:rsidR="00280C29" w:rsidRPr="00DD7E2C" w:rsidRDefault="00280C29" w:rsidP="00280C29">
      <w:pPr>
        <w:pStyle w:val="Listenabsatz"/>
        <w:ind w:left="0"/>
        <w:rPr>
          <w:sz w:val="24"/>
          <w:szCs w:val="24"/>
        </w:rPr>
      </w:pPr>
      <w:r w:rsidRPr="00DD7E2C">
        <w:rPr>
          <w:sz w:val="24"/>
          <w:szCs w:val="24"/>
        </w:rPr>
        <w:t>&lt;/</w:t>
      </w:r>
      <w:proofErr w:type="spellStart"/>
      <w:r w:rsidRPr="00DD7E2C">
        <w:rPr>
          <w:sz w:val="24"/>
          <w:szCs w:val="24"/>
        </w:rPr>
        <w:t>ul</w:t>
      </w:r>
      <w:proofErr w:type="spellEnd"/>
      <w:r w:rsidRPr="00DD7E2C"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AA4192" w14:textId="77777777" w:rsidR="00280C29" w:rsidRPr="005B1494" w:rsidRDefault="00280C29" w:rsidP="00280C29">
      <w:pPr>
        <w:pStyle w:val="Listenabsatz"/>
        <w:ind w:left="0"/>
        <w:rPr>
          <w:sz w:val="24"/>
          <w:szCs w:val="24"/>
        </w:rPr>
      </w:pPr>
    </w:p>
    <w:p w14:paraId="57A2321D" w14:textId="77777777" w:rsidR="00280C29" w:rsidRDefault="00280C29" w:rsidP="00280C29">
      <w:pPr>
        <w:pStyle w:val="Listenabsatz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Option 3: </w:t>
      </w:r>
      <w:r>
        <w:rPr>
          <w:sz w:val="24"/>
          <w:szCs w:val="24"/>
        </w:rPr>
        <w:t xml:space="preserve">Fügen Sie </w:t>
      </w:r>
      <w:r w:rsidRPr="00086081">
        <w:rPr>
          <w:sz w:val="24"/>
          <w:szCs w:val="24"/>
          <w:u w:val="single"/>
        </w:rPr>
        <w:t>nacheinander</w:t>
      </w:r>
      <w:r>
        <w:rPr>
          <w:sz w:val="24"/>
          <w:szCs w:val="24"/>
        </w:rPr>
        <w:t xml:space="preserve"> folgende Tags zwischen den beiden Wörtern „Hello“ und „World“ ein. </w:t>
      </w:r>
    </w:p>
    <w:p w14:paraId="04696598" w14:textId="00994D6F" w:rsidR="00280C29" w:rsidRDefault="00280C29" w:rsidP="00280C29">
      <w:pPr>
        <w:pStyle w:val="Listenabsatz"/>
        <w:ind w:left="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=&gt; </w:t>
      </w:r>
      <w:r w:rsidR="000C2EB2">
        <w:rPr>
          <w:sz w:val="24"/>
          <w:szCs w:val="24"/>
        </w:rPr>
        <w:t>Trennlinie</w:t>
      </w:r>
    </w:p>
    <w:p w14:paraId="523E50D3" w14:textId="7AF0259D" w:rsidR="00DD7E2C" w:rsidRDefault="00280C29" w:rsidP="00280C29">
      <w:pPr>
        <w:pStyle w:val="Listenabsatz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=&gt; </w:t>
      </w:r>
      <w:r w:rsidR="000C2EB2">
        <w:rPr>
          <w:sz w:val="24"/>
          <w:szCs w:val="24"/>
        </w:rPr>
        <w:t>Absatz</w:t>
      </w:r>
    </w:p>
    <w:sectPr w:rsidR="00DD7E2C" w:rsidSect="007B249C">
      <w:headerReference w:type="default" r:id="rId15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827D2" w14:textId="77777777" w:rsidR="00707B08" w:rsidRDefault="00707B08" w:rsidP="003A0814">
      <w:pPr>
        <w:spacing w:after="0" w:line="240" w:lineRule="auto"/>
      </w:pPr>
      <w:r>
        <w:separator/>
      </w:r>
    </w:p>
  </w:endnote>
  <w:endnote w:type="continuationSeparator" w:id="0">
    <w:p w14:paraId="2B2E762D" w14:textId="77777777" w:rsidR="00707B08" w:rsidRDefault="00707B08" w:rsidP="003A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95B7C" w14:textId="77777777" w:rsidR="00707B08" w:rsidRDefault="00707B08" w:rsidP="003A0814">
      <w:pPr>
        <w:spacing w:after="0" w:line="240" w:lineRule="auto"/>
      </w:pPr>
      <w:r>
        <w:separator/>
      </w:r>
    </w:p>
  </w:footnote>
  <w:footnote w:type="continuationSeparator" w:id="0">
    <w:p w14:paraId="7457A8C7" w14:textId="77777777" w:rsidR="00707B08" w:rsidRDefault="00707B08" w:rsidP="003A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8C959" w14:textId="27D5D954" w:rsidR="008C5B81" w:rsidRDefault="00937209" w:rsidP="008C5B81">
    <w:pPr>
      <w:pStyle w:val="Kopfzeile"/>
    </w:pPr>
    <w:r>
      <w:t>2</w:t>
    </w:r>
    <w:r w:rsidR="008C5B81">
      <w:t xml:space="preserve"> </w:t>
    </w:r>
    <w:r w:rsidRPr="00937209">
      <w:t>Entwicklung von Internetseiten</w:t>
    </w:r>
    <w:r w:rsidR="008C5B81">
      <w:tab/>
      <w:t>Informatik</w:t>
    </w:r>
    <w:r w:rsidR="008C5B81">
      <w:tab/>
      <w:t>Schroth</w:t>
    </w:r>
  </w:p>
  <w:p w14:paraId="79910D02" w14:textId="650DBFF4" w:rsidR="008C5B81" w:rsidRDefault="00937209" w:rsidP="008C5B81">
    <w:pPr>
      <w:pStyle w:val="Kopfzeile"/>
    </w:pPr>
    <w:r>
      <w:t>2.1 HTML - Grundgerüst</w:t>
    </w:r>
    <w:r w:rsidR="008C5B81">
      <w:tab/>
    </w:r>
    <w:r w:rsidR="008C5B81">
      <w:tab/>
      <w:t>Datum:</w:t>
    </w:r>
  </w:p>
  <w:p w14:paraId="1DFF6423" w14:textId="76C8B0EF" w:rsidR="00311A8B" w:rsidRPr="008C5B81" w:rsidRDefault="00311A8B" w:rsidP="008C5B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204FE"/>
    <w:multiLevelType w:val="hybridMultilevel"/>
    <w:tmpl w:val="C598D1A6"/>
    <w:lvl w:ilvl="0" w:tplc="294A5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97770"/>
    <w:multiLevelType w:val="hybridMultilevel"/>
    <w:tmpl w:val="65E6A0AE"/>
    <w:lvl w:ilvl="0" w:tplc="F984D6A0">
      <w:start w:val="1"/>
      <w:numFmt w:val="bullet"/>
      <w:lvlText w:val="-"/>
      <w:lvlJc w:val="left"/>
      <w:pPr>
        <w:ind w:left="631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6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</w:abstractNum>
  <w:abstractNum w:abstractNumId="2" w15:restartNumberingAfterBreak="0">
    <w:nsid w:val="4A4739DE"/>
    <w:multiLevelType w:val="hybridMultilevel"/>
    <w:tmpl w:val="DFCC2B5E"/>
    <w:lvl w:ilvl="0" w:tplc="57C20E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85AC7"/>
    <w:multiLevelType w:val="hybridMultilevel"/>
    <w:tmpl w:val="9942DEC4"/>
    <w:lvl w:ilvl="0" w:tplc="97BED8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04C"/>
    <w:multiLevelType w:val="hybridMultilevel"/>
    <w:tmpl w:val="F9108C52"/>
    <w:lvl w:ilvl="0" w:tplc="39642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A3CAE"/>
    <w:multiLevelType w:val="hybridMultilevel"/>
    <w:tmpl w:val="F0302026"/>
    <w:lvl w:ilvl="0" w:tplc="51A2394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85339"/>
    <w:multiLevelType w:val="hybridMultilevel"/>
    <w:tmpl w:val="57DACA06"/>
    <w:lvl w:ilvl="0" w:tplc="3E8E52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14"/>
    <w:rsid w:val="000069F8"/>
    <w:rsid w:val="00010914"/>
    <w:rsid w:val="00030510"/>
    <w:rsid w:val="00031057"/>
    <w:rsid w:val="000313F9"/>
    <w:rsid w:val="000329BA"/>
    <w:rsid w:val="000507F3"/>
    <w:rsid w:val="00057063"/>
    <w:rsid w:val="00091420"/>
    <w:rsid w:val="000A17A5"/>
    <w:rsid w:val="000C2EB2"/>
    <w:rsid w:val="000C33C3"/>
    <w:rsid w:val="000D6739"/>
    <w:rsid w:val="000E2242"/>
    <w:rsid w:val="000F07F7"/>
    <w:rsid w:val="00110641"/>
    <w:rsid w:val="00112808"/>
    <w:rsid w:val="00147B1D"/>
    <w:rsid w:val="00190184"/>
    <w:rsid w:val="00196A40"/>
    <w:rsid w:val="001B3094"/>
    <w:rsid w:val="001B7B95"/>
    <w:rsid w:val="001C017B"/>
    <w:rsid w:val="001C70F2"/>
    <w:rsid w:val="001D3A9E"/>
    <w:rsid w:val="001F46F8"/>
    <w:rsid w:val="002012E8"/>
    <w:rsid w:val="002325A6"/>
    <w:rsid w:val="00232C3F"/>
    <w:rsid w:val="002341C9"/>
    <w:rsid w:val="0024467D"/>
    <w:rsid w:val="0025042F"/>
    <w:rsid w:val="0025532B"/>
    <w:rsid w:val="0026026A"/>
    <w:rsid w:val="00277844"/>
    <w:rsid w:val="00280C29"/>
    <w:rsid w:val="00287443"/>
    <w:rsid w:val="002A556B"/>
    <w:rsid w:val="002B77F0"/>
    <w:rsid w:val="002B7F31"/>
    <w:rsid w:val="002D4959"/>
    <w:rsid w:val="002E0BA6"/>
    <w:rsid w:val="002E3234"/>
    <w:rsid w:val="002E3CE6"/>
    <w:rsid w:val="002F0F43"/>
    <w:rsid w:val="002F2060"/>
    <w:rsid w:val="002F4411"/>
    <w:rsid w:val="003014E9"/>
    <w:rsid w:val="0030298B"/>
    <w:rsid w:val="00311A8B"/>
    <w:rsid w:val="00321C51"/>
    <w:rsid w:val="0033616E"/>
    <w:rsid w:val="00340DD8"/>
    <w:rsid w:val="00343A69"/>
    <w:rsid w:val="00344AD9"/>
    <w:rsid w:val="00355C28"/>
    <w:rsid w:val="003835B6"/>
    <w:rsid w:val="003852BC"/>
    <w:rsid w:val="00390C1E"/>
    <w:rsid w:val="00393EB7"/>
    <w:rsid w:val="00394186"/>
    <w:rsid w:val="00395566"/>
    <w:rsid w:val="003A0814"/>
    <w:rsid w:val="003A2B1B"/>
    <w:rsid w:val="003A5C2B"/>
    <w:rsid w:val="003B1631"/>
    <w:rsid w:val="003C1485"/>
    <w:rsid w:val="003D42A3"/>
    <w:rsid w:val="003F30E5"/>
    <w:rsid w:val="003F528F"/>
    <w:rsid w:val="00403764"/>
    <w:rsid w:val="00413842"/>
    <w:rsid w:val="00441927"/>
    <w:rsid w:val="00474353"/>
    <w:rsid w:val="004801E9"/>
    <w:rsid w:val="00480374"/>
    <w:rsid w:val="004852EF"/>
    <w:rsid w:val="004A2553"/>
    <w:rsid w:val="004C2E67"/>
    <w:rsid w:val="004C3F6E"/>
    <w:rsid w:val="004C4652"/>
    <w:rsid w:val="004E0928"/>
    <w:rsid w:val="00510B84"/>
    <w:rsid w:val="00520D05"/>
    <w:rsid w:val="00524E47"/>
    <w:rsid w:val="005276B5"/>
    <w:rsid w:val="00535AAE"/>
    <w:rsid w:val="005421DC"/>
    <w:rsid w:val="0055356A"/>
    <w:rsid w:val="00562E35"/>
    <w:rsid w:val="00585A3E"/>
    <w:rsid w:val="005C5D61"/>
    <w:rsid w:val="005E6729"/>
    <w:rsid w:val="005F1850"/>
    <w:rsid w:val="006001BB"/>
    <w:rsid w:val="00627DD7"/>
    <w:rsid w:val="006457A6"/>
    <w:rsid w:val="0065273A"/>
    <w:rsid w:val="00656841"/>
    <w:rsid w:val="006571FF"/>
    <w:rsid w:val="00675075"/>
    <w:rsid w:val="00680651"/>
    <w:rsid w:val="00685A01"/>
    <w:rsid w:val="006A0D5A"/>
    <w:rsid w:val="006C4422"/>
    <w:rsid w:val="00704226"/>
    <w:rsid w:val="00707B08"/>
    <w:rsid w:val="00724BD1"/>
    <w:rsid w:val="00731001"/>
    <w:rsid w:val="00740D47"/>
    <w:rsid w:val="00742E1B"/>
    <w:rsid w:val="00754F3C"/>
    <w:rsid w:val="00755500"/>
    <w:rsid w:val="007979A0"/>
    <w:rsid w:val="007A435F"/>
    <w:rsid w:val="007B249C"/>
    <w:rsid w:val="007C1647"/>
    <w:rsid w:val="007C669B"/>
    <w:rsid w:val="007C7EE0"/>
    <w:rsid w:val="007E5EFB"/>
    <w:rsid w:val="007F2658"/>
    <w:rsid w:val="007F4AA4"/>
    <w:rsid w:val="008001FD"/>
    <w:rsid w:val="0082150D"/>
    <w:rsid w:val="0084745D"/>
    <w:rsid w:val="00850560"/>
    <w:rsid w:val="0086474A"/>
    <w:rsid w:val="00866ED9"/>
    <w:rsid w:val="00867D42"/>
    <w:rsid w:val="00892434"/>
    <w:rsid w:val="00894A4C"/>
    <w:rsid w:val="008A18F7"/>
    <w:rsid w:val="008A3535"/>
    <w:rsid w:val="008B10C3"/>
    <w:rsid w:val="008B21A2"/>
    <w:rsid w:val="008C5194"/>
    <w:rsid w:val="008C5B81"/>
    <w:rsid w:val="008C7186"/>
    <w:rsid w:val="008D6856"/>
    <w:rsid w:val="009019DD"/>
    <w:rsid w:val="00904983"/>
    <w:rsid w:val="009057D4"/>
    <w:rsid w:val="0091003E"/>
    <w:rsid w:val="00911849"/>
    <w:rsid w:val="009143E4"/>
    <w:rsid w:val="00937209"/>
    <w:rsid w:val="00953C58"/>
    <w:rsid w:val="00956077"/>
    <w:rsid w:val="00976A1C"/>
    <w:rsid w:val="00994209"/>
    <w:rsid w:val="00996676"/>
    <w:rsid w:val="009A5DA1"/>
    <w:rsid w:val="009B7CD4"/>
    <w:rsid w:val="009C725F"/>
    <w:rsid w:val="00A0606E"/>
    <w:rsid w:val="00A11E3D"/>
    <w:rsid w:val="00A315E7"/>
    <w:rsid w:val="00A35382"/>
    <w:rsid w:val="00A35F79"/>
    <w:rsid w:val="00A500CA"/>
    <w:rsid w:val="00A5572E"/>
    <w:rsid w:val="00A72413"/>
    <w:rsid w:val="00A859D3"/>
    <w:rsid w:val="00A87354"/>
    <w:rsid w:val="00A97862"/>
    <w:rsid w:val="00AD33B4"/>
    <w:rsid w:val="00AE1B84"/>
    <w:rsid w:val="00B03314"/>
    <w:rsid w:val="00B03A74"/>
    <w:rsid w:val="00B11A88"/>
    <w:rsid w:val="00B141FF"/>
    <w:rsid w:val="00B26A3B"/>
    <w:rsid w:val="00B32A43"/>
    <w:rsid w:val="00B44BFE"/>
    <w:rsid w:val="00B4629E"/>
    <w:rsid w:val="00B651E7"/>
    <w:rsid w:val="00B834B8"/>
    <w:rsid w:val="00BF0ED0"/>
    <w:rsid w:val="00BF7570"/>
    <w:rsid w:val="00C009C4"/>
    <w:rsid w:val="00C10A4B"/>
    <w:rsid w:val="00C13F5F"/>
    <w:rsid w:val="00C2380F"/>
    <w:rsid w:val="00C365A9"/>
    <w:rsid w:val="00C37207"/>
    <w:rsid w:val="00C51A83"/>
    <w:rsid w:val="00C6476D"/>
    <w:rsid w:val="00C66027"/>
    <w:rsid w:val="00C670B2"/>
    <w:rsid w:val="00C8555E"/>
    <w:rsid w:val="00C871F8"/>
    <w:rsid w:val="00CA0C6C"/>
    <w:rsid w:val="00CA19F7"/>
    <w:rsid w:val="00CE3483"/>
    <w:rsid w:val="00CF45C5"/>
    <w:rsid w:val="00D349A7"/>
    <w:rsid w:val="00D56FDA"/>
    <w:rsid w:val="00D64D93"/>
    <w:rsid w:val="00D66CBC"/>
    <w:rsid w:val="00D80934"/>
    <w:rsid w:val="00D83C60"/>
    <w:rsid w:val="00D96F15"/>
    <w:rsid w:val="00DB135C"/>
    <w:rsid w:val="00DB3199"/>
    <w:rsid w:val="00DC0CD5"/>
    <w:rsid w:val="00DC3A9D"/>
    <w:rsid w:val="00DD4676"/>
    <w:rsid w:val="00DD7E2C"/>
    <w:rsid w:val="00DE1AC3"/>
    <w:rsid w:val="00DE2A6A"/>
    <w:rsid w:val="00E002A8"/>
    <w:rsid w:val="00E01F98"/>
    <w:rsid w:val="00E0280D"/>
    <w:rsid w:val="00E05F66"/>
    <w:rsid w:val="00E27108"/>
    <w:rsid w:val="00E32B26"/>
    <w:rsid w:val="00E33E50"/>
    <w:rsid w:val="00E70D9C"/>
    <w:rsid w:val="00E9115A"/>
    <w:rsid w:val="00E93722"/>
    <w:rsid w:val="00EA6B68"/>
    <w:rsid w:val="00EB2FC7"/>
    <w:rsid w:val="00EE7DF5"/>
    <w:rsid w:val="00F041DF"/>
    <w:rsid w:val="00F05E7C"/>
    <w:rsid w:val="00F05EAE"/>
    <w:rsid w:val="00F0769E"/>
    <w:rsid w:val="00F10BA8"/>
    <w:rsid w:val="00F24936"/>
    <w:rsid w:val="00F2765D"/>
    <w:rsid w:val="00F32C49"/>
    <w:rsid w:val="00F64CD6"/>
    <w:rsid w:val="00F8206B"/>
    <w:rsid w:val="00F83DAA"/>
    <w:rsid w:val="00FA3BCA"/>
    <w:rsid w:val="00FB55D8"/>
    <w:rsid w:val="00F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330DE8"/>
  <w15:chartTrackingRefBased/>
  <w15:docId w15:val="{A0A9EC0A-49A9-4C54-BC96-940AB794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C0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0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814"/>
  </w:style>
  <w:style w:type="paragraph" w:styleId="Fuzeile">
    <w:name w:val="footer"/>
    <w:basedOn w:val="Standard"/>
    <w:link w:val="FuzeileZchn"/>
    <w:uiPriority w:val="99"/>
    <w:unhideWhenUsed/>
    <w:rsid w:val="003A0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814"/>
  </w:style>
  <w:style w:type="table" w:styleId="Tabellenraster">
    <w:name w:val="Table Grid"/>
    <w:basedOn w:val="NormaleTabelle"/>
    <w:uiPriority w:val="39"/>
    <w:rsid w:val="002B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017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jnenbez">
    <w:name w:val="jnenbez"/>
    <w:basedOn w:val="Absatz-Standardschriftart"/>
    <w:rsid w:val="001C017B"/>
  </w:style>
  <w:style w:type="paragraph" w:styleId="Listenabsatz">
    <w:name w:val="List Paragraph"/>
    <w:basedOn w:val="Standard"/>
    <w:uiPriority w:val="34"/>
    <w:qFormat/>
    <w:rsid w:val="00C009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6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100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11A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1A8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C4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4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EHYBXe3sM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83033-4710-4173-9FE8-C534342D1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78F84A41</Template>
  <TotalTime>0</TotalTime>
  <Pages>2</Pages>
  <Words>446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Schroth</dc:creator>
  <cp:keywords/>
  <dc:description/>
  <cp:lastModifiedBy>Alexander Kirchner</cp:lastModifiedBy>
  <cp:revision>17</cp:revision>
  <cp:lastPrinted>2019-08-19T15:53:00Z</cp:lastPrinted>
  <dcterms:created xsi:type="dcterms:W3CDTF">2022-01-03T13:50:00Z</dcterms:created>
  <dcterms:modified xsi:type="dcterms:W3CDTF">2022-06-23T08:20:00Z</dcterms:modified>
</cp:coreProperties>
</file>