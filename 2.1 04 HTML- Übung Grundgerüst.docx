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3D54" w14:textId="556238BE" w:rsidR="006A0D5A" w:rsidRDefault="005943E4" w:rsidP="005943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Übungsaufgabe</w:t>
      </w:r>
    </w:p>
    <w:p w14:paraId="5EAAD848" w14:textId="5B382CED" w:rsidR="005943E4" w:rsidRDefault="005943E4" w:rsidP="005943E4">
      <w:pPr>
        <w:rPr>
          <w:sz w:val="24"/>
          <w:szCs w:val="24"/>
        </w:rPr>
      </w:pPr>
    </w:p>
    <w:p w14:paraId="4084D2F2" w14:textId="297B45A8" w:rsidR="005943E4" w:rsidRDefault="005A564D" w:rsidP="005943E4">
      <w:pPr>
        <w:rPr>
          <w:sz w:val="24"/>
          <w:szCs w:val="24"/>
        </w:rPr>
      </w:pPr>
      <w:r w:rsidRPr="005A564D">
        <w:rPr>
          <w:b/>
          <w:bCs/>
          <w:sz w:val="24"/>
          <w:szCs w:val="24"/>
        </w:rPr>
        <w:t xml:space="preserve">Aufgabe </w:t>
      </w:r>
      <w:r w:rsidR="005943E4" w:rsidRPr="005A564D">
        <w:rPr>
          <w:b/>
          <w:bCs/>
          <w:sz w:val="24"/>
          <w:szCs w:val="24"/>
        </w:rPr>
        <w:t>1</w:t>
      </w:r>
      <w:r w:rsidRPr="005A564D">
        <w:rPr>
          <w:b/>
          <w:bCs/>
          <w:sz w:val="24"/>
          <w:szCs w:val="24"/>
        </w:rPr>
        <w:t>:</w:t>
      </w:r>
      <w:r w:rsidR="005943E4" w:rsidRPr="005A564D">
        <w:rPr>
          <w:b/>
          <w:bCs/>
          <w:sz w:val="24"/>
          <w:szCs w:val="24"/>
        </w:rPr>
        <w:t xml:space="preserve"> </w:t>
      </w:r>
      <w:r w:rsidRPr="005A564D">
        <w:rPr>
          <w:b/>
          <w:bCs/>
          <w:sz w:val="24"/>
          <w:szCs w:val="24"/>
        </w:rPr>
        <w:br/>
      </w:r>
      <w:r w:rsidR="005943E4" w:rsidRPr="005943E4">
        <w:rPr>
          <w:sz w:val="24"/>
          <w:szCs w:val="24"/>
        </w:rPr>
        <w:t>Finden und beschreiben Sie die Fehler im Quelltext</w:t>
      </w:r>
      <w:r w:rsidR="005943E4">
        <w:rPr>
          <w:sz w:val="24"/>
          <w:szCs w:val="24"/>
        </w:rPr>
        <w:t>.</w:t>
      </w:r>
    </w:p>
    <w:p w14:paraId="6EFD53C0" w14:textId="1A001720" w:rsidR="005943E4" w:rsidRDefault="005943E4" w:rsidP="005943E4">
      <w:pPr>
        <w:rPr>
          <w:sz w:val="24"/>
          <w:szCs w:val="24"/>
          <w:lang w:val="en-US"/>
        </w:rPr>
      </w:pPr>
      <w:r w:rsidRPr="005943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&lt;</w:t>
      </w:r>
      <w:r w:rsidR="005A564D">
        <w:rPr>
          <w:sz w:val="24"/>
          <w:szCs w:val="24"/>
          <w:lang w:val="en-US"/>
        </w:rPr>
        <w:t>!</w:t>
      </w:r>
      <w:r w:rsidRPr="005943E4">
        <w:rPr>
          <w:sz w:val="24"/>
          <w:szCs w:val="24"/>
          <w:lang w:val="en-US"/>
        </w:rPr>
        <w:t xml:space="preserve">DOCTYPE html &gt; </w:t>
      </w:r>
    </w:p>
    <w:p w14:paraId="43730DB4" w14:textId="21AD3C1E" w:rsidR="005943E4" w:rsidRDefault="005943E4" w:rsidP="005943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Pr="005943E4">
        <w:rPr>
          <w:sz w:val="24"/>
          <w:szCs w:val="24"/>
          <w:lang w:val="en-US"/>
        </w:rPr>
        <w:t xml:space="preserve"> html </w:t>
      </w:r>
      <w:r w:rsidR="003054CF">
        <w:rPr>
          <w:sz w:val="24"/>
          <w:szCs w:val="24"/>
          <w:lang w:val="en-US"/>
        </w:rPr>
        <w:t>&gt;</w:t>
      </w:r>
    </w:p>
    <w:p w14:paraId="797D343C" w14:textId="2B948DF5" w:rsidR="005943E4" w:rsidRDefault="005943E4" w:rsidP="005943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Pr="005943E4">
        <w:rPr>
          <w:sz w:val="24"/>
          <w:szCs w:val="24"/>
          <w:lang w:val="en-US"/>
        </w:rPr>
        <w:t xml:space="preserve">/html &gt; </w:t>
      </w:r>
      <w:proofErr w:type="spellStart"/>
      <w:r w:rsidR="007864E5">
        <w:rPr>
          <w:sz w:val="24"/>
          <w:szCs w:val="24"/>
          <w:lang w:val="en-US"/>
        </w:rPr>
        <w:t>beendet</w:t>
      </w:r>
      <w:proofErr w:type="spellEnd"/>
      <w:r w:rsidR="007864E5">
        <w:rPr>
          <w:sz w:val="24"/>
          <w:szCs w:val="24"/>
          <w:lang w:val="en-US"/>
        </w:rPr>
        <w:t xml:space="preserve"> html segment</w:t>
      </w:r>
      <w:r w:rsidR="003054CF">
        <w:rPr>
          <w:sz w:val="24"/>
          <w:szCs w:val="24"/>
          <w:lang w:val="en-US"/>
        </w:rPr>
        <w:t xml:space="preserve">, </w:t>
      </w:r>
      <w:proofErr w:type="spellStart"/>
      <w:r w:rsidR="003054CF">
        <w:rPr>
          <w:sz w:val="24"/>
          <w:szCs w:val="24"/>
          <w:lang w:val="en-US"/>
        </w:rPr>
        <w:t>seite</w:t>
      </w:r>
      <w:proofErr w:type="spellEnd"/>
      <w:r w:rsidR="003054CF">
        <w:rPr>
          <w:sz w:val="24"/>
          <w:szCs w:val="24"/>
          <w:lang w:val="en-US"/>
        </w:rPr>
        <w:t xml:space="preserve"> </w:t>
      </w:r>
      <w:proofErr w:type="spellStart"/>
      <w:r w:rsidR="003054CF">
        <w:rPr>
          <w:sz w:val="24"/>
          <w:szCs w:val="24"/>
          <w:lang w:val="en-US"/>
        </w:rPr>
        <w:t>wird</w:t>
      </w:r>
      <w:proofErr w:type="spellEnd"/>
      <w:r w:rsidR="003054CF">
        <w:rPr>
          <w:sz w:val="24"/>
          <w:szCs w:val="24"/>
          <w:lang w:val="en-US"/>
        </w:rPr>
        <w:t xml:space="preserve"> </w:t>
      </w:r>
      <w:proofErr w:type="spellStart"/>
      <w:r w:rsidR="003054CF">
        <w:rPr>
          <w:sz w:val="24"/>
          <w:szCs w:val="24"/>
          <w:lang w:val="en-US"/>
        </w:rPr>
        <w:t>immer</w:t>
      </w:r>
      <w:proofErr w:type="spellEnd"/>
      <w:r w:rsidR="003054CF">
        <w:rPr>
          <w:sz w:val="24"/>
          <w:szCs w:val="24"/>
          <w:lang w:val="en-US"/>
        </w:rPr>
        <w:t xml:space="preserve"> leer sein</w:t>
      </w:r>
      <w:r w:rsidR="004F485D">
        <w:rPr>
          <w:sz w:val="24"/>
          <w:szCs w:val="24"/>
          <w:lang w:val="en-US"/>
        </w:rPr>
        <w:t xml:space="preserve">, muss </w:t>
      </w:r>
      <w:proofErr w:type="spellStart"/>
      <w:r w:rsidR="004F485D">
        <w:rPr>
          <w:sz w:val="24"/>
          <w:szCs w:val="24"/>
          <w:lang w:val="en-US"/>
        </w:rPr>
        <w:t>immer</w:t>
      </w:r>
      <w:proofErr w:type="spellEnd"/>
      <w:r w:rsidR="004F485D">
        <w:rPr>
          <w:sz w:val="24"/>
          <w:szCs w:val="24"/>
          <w:lang w:val="en-US"/>
        </w:rPr>
        <w:t xml:space="preserve"> an </w:t>
      </w:r>
      <w:proofErr w:type="spellStart"/>
      <w:r w:rsidR="004F485D">
        <w:rPr>
          <w:sz w:val="24"/>
          <w:szCs w:val="24"/>
          <w:lang w:val="en-US"/>
        </w:rPr>
        <w:t>letzter</w:t>
      </w:r>
      <w:proofErr w:type="spellEnd"/>
      <w:r w:rsidR="004F485D">
        <w:rPr>
          <w:sz w:val="24"/>
          <w:szCs w:val="24"/>
          <w:lang w:val="en-US"/>
        </w:rPr>
        <w:t xml:space="preserve"> </w:t>
      </w:r>
      <w:proofErr w:type="spellStart"/>
      <w:r w:rsidR="004F485D">
        <w:rPr>
          <w:sz w:val="24"/>
          <w:szCs w:val="24"/>
          <w:lang w:val="en-US"/>
        </w:rPr>
        <w:t>stelle</w:t>
      </w:r>
      <w:proofErr w:type="spellEnd"/>
      <w:r w:rsidR="004F485D">
        <w:rPr>
          <w:sz w:val="24"/>
          <w:szCs w:val="24"/>
          <w:lang w:val="en-US"/>
        </w:rPr>
        <w:t xml:space="preserve"> </w:t>
      </w:r>
      <w:proofErr w:type="spellStart"/>
      <w:r w:rsidR="004F485D">
        <w:rPr>
          <w:sz w:val="24"/>
          <w:szCs w:val="24"/>
          <w:lang w:val="en-US"/>
        </w:rPr>
        <w:t>stehen</w:t>
      </w:r>
      <w:proofErr w:type="spellEnd"/>
    </w:p>
    <w:p w14:paraId="51E36907" w14:textId="11EDC50F" w:rsidR="005943E4" w:rsidRDefault="005943E4" w:rsidP="005943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Pr="005943E4">
        <w:rPr>
          <w:sz w:val="24"/>
          <w:szCs w:val="24"/>
          <w:lang w:val="en-US"/>
        </w:rPr>
        <w:t xml:space="preserve"> head &gt; </w:t>
      </w:r>
    </w:p>
    <w:p w14:paraId="08838793" w14:textId="41D2FF73" w:rsidR="005943E4" w:rsidRDefault="005943E4" w:rsidP="005943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Pr="005943E4">
        <w:rPr>
          <w:sz w:val="24"/>
          <w:szCs w:val="24"/>
          <w:lang w:val="en-US"/>
        </w:rPr>
        <w:t xml:space="preserve"> body &gt; </w:t>
      </w:r>
    </w:p>
    <w:p w14:paraId="240CDB3F" w14:textId="13EAA6C1" w:rsidR="005943E4" w:rsidRPr="00DC2FE9" w:rsidRDefault="005943E4" w:rsidP="005943E4">
      <w:pPr>
        <w:rPr>
          <w:sz w:val="24"/>
          <w:szCs w:val="24"/>
          <w:lang w:val="en-US"/>
        </w:rPr>
      </w:pPr>
      <w:r w:rsidRPr="00DC2FE9">
        <w:rPr>
          <w:sz w:val="24"/>
          <w:szCs w:val="24"/>
          <w:lang w:val="en-US"/>
        </w:rPr>
        <w:t xml:space="preserve">&lt;/head &gt; </w:t>
      </w:r>
      <w:proofErr w:type="spellStart"/>
      <w:r w:rsidR="003054CF">
        <w:rPr>
          <w:sz w:val="24"/>
          <w:szCs w:val="24"/>
          <w:lang w:val="en-US"/>
        </w:rPr>
        <w:t>müsste</w:t>
      </w:r>
      <w:proofErr w:type="spellEnd"/>
      <w:r w:rsidR="003054CF">
        <w:rPr>
          <w:sz w:val="24"/>
          <w:szCs w:val="24"/>
          <w:lang w:val="en-US"/>
        </w:rPr>
        <w:t xml:space="preserve"> </w:t>
      </w:r>
      <w:proofErr w:type="spellStart"/>
      <w:r w:rsidR="003054CF">
        <w:rPr>
          <w:sz w:val="24"/>
          <w:szCs w:val="24"/>
          <w:lang w:val="en-US"/>
        </w:rPr>
        <w:t>zuerst</w:t>
      </w:r>
      <w:proofErr w:type="spellEnd"/>
      <w:r w:rsidR="003054CF">
        <w:rPr>
          <w:sz w:val="24"/>
          <w:szCs w:val="24"/>
          <w:lang w:val="en-US"/>
        </w:rPr>
        <w:t xml:space="preserve"> &lt;/</w:t>
      </w:r>
      <w:r w:rsidR="004F485D">
        <w:rPr>
          <w:sz w:val="24"/>
          <w:szCs w:val="24"/>
          <w:lang w:val="en-US"/>
        </w:rPr>
        <w:t xml:space="preserve">body </w:t>
      </w:r>
      <w:r w:rsidR="003054CF">
        <w:rPr>
          <w:sz w:val="24"/>
          <w:szCs w:val="24"/>
          <w:lang w:val="en-US"/>
        </w:rPr>
        <w:t xml:space="preserve">&gt; </w:t>
      </w:r>
      <w:proofErr w:type="spellStart"/>
      <w:r w:rsidR="003054CF">
        <w:rPr>
          <w:sz w:val="24"/>
          <w:szCs w:val="24"/>
          <w:lang w:val="en-US"/>
        </w:rPr>
        <w:t>kommen</w:t>
      </w:r>
      <w:proofErr w:type="spellEnd"/>
      <w:r w:rsidR="004F485D">
        <w:rPr>
          <w:sz w:val="24"/>
          <w:szCs w:val="24"/>
          <w:lang w:val="en-US"/>
        </w:rPr>
        <w:t xml:space="preserve">, da </w:t>
      </w:r>
      <w:proofErr w:type="spellStart"/>
      <w:r w:rsidR="004F485D">
        <w:rPr>
          <w:sz w:val="24"/>
          <w:szCs w:val="24"/>
          <w:lang w:val="en-US"/>
        </w:rPr>
        <w:t>sonst</w:t>
      </w:r>
      <w:proofErr w:type="spellEnd"/>
      <w:r w:rsidR="004F485D">
        <w:rPr>
          <w:sz w:val="24"/>
          <w:szCs w:val="24"/>
          <w:lang w:val="en-US"/>
        </w:rPr>
        <w:t xml:space="preserve"> </w:t>
      </w:r>
      <w:proofErr w:type="spellStart"/>
      <w:r w:rsidR="004F485D">
        <w:rPr>
          <w:sz w:val="24"/>
          <w:szCs w:val="24"/>
          <w:lang w:val="en-US"/>
        </w:rPr>
        <w:t>inkorekte</w:t>
      </w:r>
      <w:proofErr w:type="spellEnd"/>
      <w:r w:rsidR="004F485D">
        <w:rPr>
          <w:sz w:val="24"/>
          <w:szCs w:val="24"/>
          <w:lang w:val="en-US"/>
        </w:rPr>
        <w:t xml:space="preserve"> syntax</w:t>
      </w:r>
      <w:bookmarkStart w:id="0" w:name="_GoBack"/>
      <w:bookmarkEnd w:id="0"/>
    </w:p>
    <w:p w14:paraId="6CD761DC" w14:textId="0E88B9D3" w:rsidR="005943E4" w:rsidRPr="00DC2FE9" w:rsidRDefault="005943E4" w:rsidP="005943E4">
      <w:pPr>
        <w:rPr>
          <w:sz w:val="24"/>
          <w:szCs w:val="24"/>
          <w:lang w:val="en-US"/>
        </w:rPr>
      </w:pPr>
      <w:r w:rsidRPr="00DC2FE9">
        <w:rPr>
          <w:sz w:val="24"/>
          <w:szCs w:val="24"/>
          <w:lang w:val="en-US"/>
        </w:rPr>
        <w:t xml:space="preserve">&lt;/body &gt; </w:t>
      </w:r>
    </w:p>
    <w:p w14:paraId="15207A15" w14:textId="2E4D912B" w:rsidR="005943E4" w:rsidRPr="00DC2FE9" w:rsidRDefault="005943E4" w:rsidP="005943E4">
      <w:pPr>
        <w:rPr>
          <w:sz w:val="24"/>
          <w:szCs w:val="24"/>
          <w:lang w:val="en-US"/>
        </w:rPr>
      </w:pPr>
      <w:r w:rsidRPr="00DC2FE9">
        <w:rPr>
          <w:sz w:val="24"/>
          <w:szCs w:val="24"/>
          <w:lang w:val="en-US"/>
        </w:rPr>
        <w:t>&lt;/html &gt;</w:t>
      </w:r>
    </w:p>
    <w:p w14:paraId="011BDE4C" w14:textId="252BC9FA" w:rsidR="005943E4" w:rsidRPr="00DC2FE9" w:rsidRDefault="005943E4" w:rsidP="005943E4">
      <w:pPr>
        <w:rPr>
          <w:sz w:val="24"/>
          <w:szCs w:val="24"/>
          <w:lang w:val="en-US"/>
        </w:rPr>
      </w:pPr>
    </w:p>
    <w:p w14:paraId="779F1C3C" w14:textId="77777777" w:rsidR="00DC2FE9" w:rsidRPr="00DC2FE9" w:rsidRDefault="00DC2FE9" w:rsidP="005943E4">
      <w:pPr>
        <w:rPr>
          <w:b/>
          <w:bCs/>
          <w:sz w:val="24"/>
          <w:szCs w:val="24"/>
          <w:lang w:val="en-US"/>
        </w:rPr>
      </w:pPr>
    </w:p>
    <w:p w14:paraId="7C2F00FD" w14:textId="77777777" w:rsidR="00DC2FE9" w:rsidRPr="00DC2FE9" w:rsidRDefault="00DC2FE9" w:rsidP="005943E4">
      <w:pPr>
        <w:rPr>
          <w:b/>
          <w:bCs/>
          <w:sz w:val="24"/>
          <w:szCs w:val="24"/>
          <w:lang w:val="en-US"/>
        </w:rPr>
      </w:pPr>
    </w:p>
    <w:p w14:paraId="23D182F5" w14:textId="2E0B2248" w:rsidR="005A564D" w:rsidRPr="00DC2FE9" w:rsidRDefault="005A564D" w:rsidP="005943E4">
      <w:pPr>
        <w:rPr>
          <w:b/>
          <w:bCs/>
          <w:sz w:val="24"/>
          <w:szCs w:val="24"/>
          <w:lang w:val="en-US"/>
        </w:rPr>
      </w:pPr>
      <w:r w:rsidRPr="00DC2FE9">
        <w:rPr>
          <w:b/>
          <w:bCs/>
          <w:sz w:val="24"/>
          <w:szCs w:val="24"/>
          <w:lang w:val="en-US"/>
        </w:rPr>
        <w:t xml:space="preserve">Aufgabe </w:t>
      </w:r>
      <w:r w:rsidR="005943E4" w:rsidRPr="00DC2FE9">
        <w:rPr>
          <w:b/>
          <w:bCs/>
          <w:sz w:val="24"/>
          <w:szCs w:val="24"/>
          <w:lang w:val="en-US"/>
        </w:rPr>
        <w:t>2</w:t>
      </w:r>
      <w:r w:rsidRPr="00DC2FE9">
        <w:rPr>
          <w:b/>
          <w:bCs/>
          <w:sz w:val="24"/>
          <w:szCs w:val="24"/>
          <w:lang w:val="en-US"/>
        </w:rPr>
        <w:t>:</w:t>
      </w:r>
    </w:p>
    <w:p w14:paraId="1BF0306C" w14:textId="68DCE825" w:rsidR="005943E4" w:rsidRDefault="005943E4" w:rsidP="005943E4">
      <w:pPr>
        <w:rPr>
          <w:sz w:val="24"/>
          <w:szCs w:val="24"/>
        </w:rPr>
      </w:pPr>
      <w:r w:rsidRPr="005A564D">
        <w:rPr>
          <w:sz w:val="24"/>
          <w:szCs w:val="24"/>
        </w:rPr>
        <w:t xml:space="preserve">Schreiben Sie einen korrekten Aufbau </w:t>
      </w:r>
      <w:r w:rsidR="005A564D">
        <w:rPr>
          <w:sz w:val="24"/>
          <w:szCs w:val="24"/>
        </w:rPr>
        <w:t>von einem HTML-Grundgerüst. Verwenden Sie für jeden Tag eine eigene Farbe.</w:t>
      </w:r>
    </w:p>
    <w:p w14:paraId="7DC2CA59" w14:textId="34D9C2A7" w:rsidR="003054CF" w:rsidRDefault="003054CF" w:rsidP="005943E4">
      <w:pPr>
        <w:rPr>
          <w:sz w:val="24"/>
          <w:szCs w:val="24"/>
        </w:rPr>
      </w:pPr>
    </w:p>
    <w:p w14:paraId="14622C6D" w14:textId="77777777" w:rsidR="003054CF" w:rsidRDefault="003054CF" w:rsidP="00305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</w:t>
      </w:r>
      <w:r w:rsidRPr="005943E4">
        <w:rPr>
          <w:sz w:val="24"/>
          <w:szCs w:val="24"/>
          <w:lang w:val="en-US"/>
        </w:rPr>
        <w:t xml:space="preserve">DOCTYPE html &gt; </w:t>
      </w:r>
    </w:p>
    <w:p w14:paraId="154EFD6F" w14:textId="77777777" w:rsidR="003054CF" w:rsidRPr="003054CF" w:rsidRDefault="003054CF" w:rsidP="003054CF">
      <w:pPr>
        <w:rPr>
          <w:color w:val="FF0000"/>
          <w:sz w:val="24"/>
          <w:szCs w:val="24"/>
          <w:lang w:val="en-US"/>
        </w:rPr>
      </w:pPr>
      <w:r w:rsidRPr="003054CF">
        <w:rPr>
          <w:color w:val="FF0000"/>
          <w:sz w:val="24"/>
          <w:szCs w:val="24"/>
          <w:lang w:val="en-US"/>
        </w:rPr>
        <w:t>&lt; html &gt;</w:t>
      </w:r>
    </w:p>
    <w:p w14:paraId="1FBD5EF2" w14:textId="77777777" w:rsidR="003054CF" w:rsidRPr="003054CF" w:rsidRDefault="003054CF" w:rsidP="003054CF">
      <w:pPr>
        <w:rPr>
          <w:color w:val="70AD47" w:themeColor="accent6"/>
          <w:sz w:val="24"/>
          <w:szCs w:val="24"/>
          <w:lang w:val="en-US"/>
        </w:rPr>
      </w:pPr>
      <w:r w:rsidRPr="003054CF">
        <w:rPr>
          <w:color w:val="70AD47" w:themeColor="accent6"/>
          <w:sz w:val="24"/>
          <w:szCs w:val="24"/>
          <w:lang w:val="en-US"/>
        </w:rPr>
        <w:t xml:space="preserve">&lt; head &gt; </w:t>
      </w:r>
    </w:p>
    <w:p w14:paraId="3EF0384A" w14:textId="283D8ECF" w:rsidR="003054CF" w:rsidRPr="003054CF" w:rsidRDefault="003054CF" w:rsidP="003054CF">
      <w:pPr>
        <w:rPr>
          <w:color w:val="FFC000" w:themeColor="accent4"/>
          <w:sz w:val="24"/>
          <w:szCs w:val="24"/>
          <w:lang w:val="en-US"/>
        </w:rPr>
      </w:pPr>
      <w:r w:rsidRPr="003054CF">
        <w:rPr>
          <w:color w:val="FFC000" w:themeColor="accent4"/>
          <w:sz w:val="24"/>
          <w:szCs w:val="24"/>
          <w:lang w:val="en-US"/>
        </w:rPr>
        <w:t xml:space="preserve">&lt; body &gt; </w:t>
      </w:r>
    </w:p>
    <w:p w14:paraId="5C9C6DFE" w14:textId="50C335D3" w:rsidR="003054CF" w:rsidRPr="003054CF" w:rsidRDefault="003054CF" w:rsidP="003054CF">
      <w:pPr>
        <w:rPr>
          <w:color w:val="FFC000" w:themeColor="accent4"/>
          <w:sz w:val="24"/>
          <w:szCs w:val="24"/>
          <w:lang w:val="en-US"/>
        </w:rPr>
      </w:pPr>
      <w:r w:rsidRPr="003054CF">
        <w:rPr>
          <w:color w:val="FFC000" w:themeColor="accent4"/>
          <w:sz w:val="24"/>
          <w:szCs w:val="24"/>
          <w:lang w:val="en-US"/>
        </w:rPr>
        <w:t>&lt;/body&gt;</w:t>
      </w:r>
    </w:p>
    <w:p w14:paraId="20AC4893" w14:textId="6BF4B1B2" w:rsidR="003054CF" w:rsidRPr="003054CF" w:rsidRDefault="003054CF" w:rsidP="003054CF">
      <w:pPr>
        <w:rPr>
          <w:color w:val="70AD47" w:themeColor="accent6"/>
          <w:sz w:val="24"/>
          <w:szCs w:val="24"/>
          <w:lang w:val="en-US"/>
        </w:rPr>
      </w:pPr>
      <w:r w:rsidRPr="003054CF">
        <w:rPr>
          <w:color w:val="70AD47" w:themeColor="accent6"/>
          <w:sz w:val="24"/>
          <w:szCs w:val="24"/>
          <w:lang w:val="en-US"/>
        </w:rPr>
        <w:t xml:space="preserve">&lt;/head &gt; </w:t>
      </w:r>
    </w:p>
    <w:p w14:paraId="31446759" w14:textId="77777777" w:rsidR="003054CF" w:rsidRPr="003054CF" w:rsidRDefault="003054CF" w:rsidP="003054CF">
      <w:pPr>
        <w:rPr>
          <w:color w:val="FF0000"/>
          <w:sz w:val="24"/>
          <w:szCs w:val="24"/>
          <w:lang w:val="en-US"/>
        </w:rPr>
      </w:pPr>
      <w:r w:rsidRPr="003054CF">
        <w:rPr>
          <w:color w:val="FF0000"/>
          <w:sz w:val="24"/>
          <w:szCs w:val="24"/>
          <w:lang w:val="en-US"/>
        </w:rPr>
        <w:t>&lt;/html &gt;</w:t>
      </w:r>
    </w:p>
    <w:p w14:paraId="210D4022" w14:textId="77777777" w:rsidR="003054CF" w:rsidRPr="005A564D" w:rsidRDefault="003054CF" w:rsidP="005943E4">
      <w:pPr>
        <w:rPr>
          <w:sz w:val="24"/>
          <w:szCs w:val="24"/>
        </w:rPr>
      </w:pPr>
    </w:p>
    <w:sectPr w:rsidR="003054CF" w:rsidRPr="005A564D" w:rsidSect="007B249C">
      <w:headerReference w:type="default" r:id="rId8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C7442" w14:textId="77777777" w:rsidR="007864E5" w:rsidRDefault="007864E5" w:rsidP="003A0814">
      <w:pPr>
        <w:spacing w:after="0" w:line="240" w:lineRule="auto"/>
      </w:pPr>
      <w:r>
        <w:separator/>
      </w:r>
    </w:p>
  </w:endnote>
  <w:endnote w:type="continuationSeparator" w:id="0">
    <w:p w14:paraId="081B2E32" w14:textId="77777777" w:rsidR="007864E5" w:rsidRDefault="007864E5" w:rsidP="003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C3F10" w14:textId="77777777" w:rsidR="007864E5" w:rsidRDefault="007864E5" w:rsidP="003A0814">
      <w:pPr>
        <w:spacing w:after="0" w:line="240" w:lineRule="auto"/>
      </w:pPr>
      <w:r>
        <w:separator/>
      </w:r>
    </w:p>
  </w:footnote>
  <w:footnote w:type="continuationSeparator" w:id="0">
    <w:p w14:paraId="1891CECB" w14:textId="77777777" w:rsidR="007864E5" w:rsidRDefault="007864E5" w:rsidP="003A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C959" w14:textId="27D5D954" w:rsidR="007864E5" w:rsidRDefault="007864E5" w:rsidP="008C5B81">
    <w:pPr>
      <w:pStyle w:val="Kopfzeile"/>
    </w:pPr>
    <w:r>
      <w:t xml:space="preserve">2 </w:t>
    </w:r>
    <w:r w:rsidRPr="00937209">
      <w:t>Entwicklung von Internetseiten</w:t>
    </w:r>
    <w:r>
      <w:tab/>
      <w:t>Informatik</w:t>
    </w:r>
    <w:r>
      <w:tab/>
      <w:t>Schroth</w:t>
    </w:r>
  </w:p>
  <w:p w14:paraId="79910D02" w14:textId="650DBFF4" w:rsidR="007864E5" w:rsidRDefault="007864E5" w:rsidP="008C5B81">
    <w:pPr>
      <w:pStyle w:val="Kopfzeile"/>
    </w:pPr>
    <w:r>
      <w:t>2.1 HTML - Grundgerüst</w:t>
    </w:r>
    <w:r>
      <w:tab/>
    </w:r>
    <w:r>
      <w:tab/>
      <w:t>Datum:</w:t>
    </w:r>
  </w:p>
  <w:p w14:paraId="1DFF6423" w14:textId="76C8B0EF" w:rsidR="007864E5" w:rsidRPr="008C5B81" w:rsidRDefault="007864E5" w:rsidP="008C5B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04FE"/>
    <w:multiLevelType w:val="hybridMultilevel"/>
    <w:tmpl w:val="C598D1A6"/>
    <w:lvl w:ilvl="0" w:tplc="294A5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770"/>
    <w:multiLevelType w:val="hybridMultilevel"/>
    <w:tmpl w:val="65E6A0AE"/>
    <w:lvl w:ilvl="0" w:tplc="F984D6A0">
      <w:start w:val="1"/>
      <w:numFmt w:val="bullet"/>
      <w:lvlText w:val="-"/>
      <w:lvlJc w:val="left"/>
      <w:pPr>
        <w:ind w:left="631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2" w15:restartNumberingAfterBreak="0">
    <w:nsid w:val="4A4739DE"/>
    <w:multiLevelType w:val="hybridMultilevel"/>
    <w:tmpl w:val="DFCC2B5E"/>
    <w:lvl w:ilvl="0" w:tplc="57C20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604C"/>
    <w:multiLevelType w:val="hybridMultilevel"/>
    <w:tmpl w:val="F9108C52"/>
    <w:lvl w:ilvl="0" w:tplc="39642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85339"/>
    <w:multiLevelType w:val="hybridMultilevel"/>
    <w:tmpl w:val="57DACA06"/>
    <w:lvl w:ilvl="0" w:tplc="3E8E5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4"/>
    <w:rsid w:val="000069F8"/>
    <w:rsid w:val="00010914"/>
    <w:rsid w:val="00030510"/>
    <w:rsid w:val="00031057"/>
    <w:rsid w:val="000313F9"/>
    <w:rsid w:val="000329BA"/>
    <w:rsid w:val="000507F3"/>
    <w:rsid w:val="00057063"/>
    <w:rsid w:val="00091420"/>
    <w:rsid w:val="000A17A5"/>
    <w:rsid w:val="000C33C3"/>
    <w:rsid w:val="000D6739"/>
    <w:rsid w:val="000E2242"/>
    <w:rsid w:val="000F07F7"/>
    <w:rsid w:val="00110641"/>
    <w:rsid w:val="00147B1D"/>
    <w:rsid w:val="00190184"/>
    <w:rsid w:val="00196A40"/>
    <w:rsid w:val="001B3094"/>
    <w:rsid w:val="001B7B95"/>
    <w:rsid w:val="001C017B"/>
    <w:rsid w:val="001C70F2"/>
    <w:rsid w:val="001F46F8"/>
    <w:rsid w:val="002012E8"/>
    <w:rsid w:val="00232C3F"/>
    <w:rsid w:val="002341C9"/>
    <w:rsid w:val="0024467D"/>
    <w:rsid w:val="0025042F"/>
    <w:rsid w:val="0025532B"/>
    <w:rsid w:val="0026026A"/>
    <w:rsid w:val="00277844"/>
    <w:rsid w:val="002A556B"/>
    <w:rsid w:val="002B77F0"/>
    <w:rsid w:val="002B7F31"/>
    <w:rsid w:val="002D4959"/>
    <w:rsid w:val="002E0BA6"/>
    <w:rsid w:val="002E3234"/>
    <w:rsid w:val="002E3CE6"/>
    <w:rsid w:val="002F0F43"/>
    <w:rsid w:val="002F2060"/>
    <w:rsid w:val="002F4411"/>
    <w:rsid w:val="003014E9"/>
    <w:rsid w:val="0030298B"/>
    <w:rsid w:val="003054CF"/>
    <w:rsid w:val="00311A8B"/>
    <w:rsid w:val="00321C51"/>
    <w:rsid w:val="0033616E"/>
    <w:rsid w:val="00340DD8"/>
    <w:rsid w:val="00343A69"/>
    <w:rsid w:val="00344AD9"/>
    <w:rsid w:val="00355C28"/>
    <w:rsid w:val="003835B6"/>
    <w:rsid w:val="003852BC"/>
    <w:rsid w:val="00393EB7"/>
    <w:rsid w:val="00394186"/>
    <w:rsid w:val="00395566"/>
    <w:rsid w:val="003A0814"/>
    <w:rsid w:val="003A5C2B"/>
    <w:rsid w:val="003B1631"/>
    <w:rsid w:val="003C1485"/>
    <w:rsid w:val="003D42A3"/>
    <w:rsid w:val="003F30E5"/>
    <w:rsid w:val="003F528F"/>
    <w:rsid w:val="00403764"/>
    <w:rsid w:val="00474353"/>
    <w:rsid w:val="004801E9"/>
    <w:rsid w:val="00480374"/>
    <w:rsid w:val="004852EF"/>
    <w:rsid w:val="00496CC2"/>
    <w:rsid w:val="004A2553"/>
    <w:rsid w:val="004C2E67"/>
    <w:rsid w:val="004C3F6E"/>
    <w:rsid w:val="004C4652"/>
    <w:rsid w:val="004E0928"/>
    <w:rsid w:val="004F485D"/>
    <w:rsid w:val="00510B84"/>
    <w:rsid w:val="00520D05"/>
    <w:rsid w:val="00524E47"/>
    <w:rsid w:val="005276B5"/>
    <w:rsid w:val="00535AAE"/>
    <w:rsid w:val="005421DC"/>
    <w:rsid w:val="0055356A"/>
    <w:rsid w:val="00562E35"/>
    <w:rsid w:val="00585A3E"/>
    <w:rsid w:val="005943E4"/>
    <w:rsid w:val="005A564D"/>
    <w:rsid w:val="005C5D61"/>
    <w:rsid w:val="005E6729"/>
    <w:rsid w:val="005F1850"/>
    <w:rsid w:val="006001BB"/>
    <w:rsid w:val="00627DD7"/>
    <w:rsid w:val="006457A6"/>
    <w:rsid w:val="006571FF"/>
    <w:rsid w:val="00675075"/>
    <w:rsid w:val="00680651"/>
    <w:rsid w:val="00685A01"/>
    <w:rsid w:val="006A0D5A"/>
    <w:rsid w:val="00704226"/>
    <w:rsid w:val="00724BD1"/>
    <w:rsid w:val="00731001"/>
    <w:rsid w:val="00740D47"/>
    <w:rsid w:val="00742E1B"/>
    <w:rsid w:val="00754F3C"/>
    <w:rsid w:val="00755500"/>
    <w:rsid w:val="007864E5"/>
    <w:rsid w:val="007979A0"/>
    <w:rsid w:val="007B249C"/>
    <w:rsid w:val="007C1647"/>
    <w:rsid w:val="007C669B"/>
    <w:rsid w:val="007E5EFB"/>
    <w:rsid w:val="007F2658"/>
    <w:rsid w:val="007F4AA4"/>
    <w:rsid w:val="008001FD"/>
    <w:rsid w:val="00816244"/>
    <w:rsid w:val="0082150D"/>
    <w:rsid w:val="0084745D"/>
    <w:rsid w:val="00850560"/>
    <w:rsid w:val="0086474A"/>
    <w:rsid w:val="00866ED9"/>
    <w:rsid w:val="00867D42"/>
    <w:rsid w:val="00892434"/>
    <w:rsid w:val="00894A4C"/>
    <w:rsid w:val="008A18F7"/>
    <w:rsid w:val="008A3535"/>
    <w:rsid w:val="008B10C3"/>
    <w:rsid w:val="008B21A2"/>
    <w:rsid w:val="008C5194"/>
    <w:rsid w:val="008C5B81"/>
    <w:rsid w:val="008C7186"/>
    <w:rsid w:val="008D6856"/>
    <w:rsid w:val="009019DD"/>
    <w:rsid w:val="00904983"/>
    <w:rsid w:val="009057D4"/>
    <w:rsid w:val="0091003E"/>
    <w:rsid w:val="00911849"/>
    <w:rsid w:val="009143E4"/>
    <w:rsid w:val="00937209"/>
    <w:rsid w:val="00953C58"/>
    <w:rsid w:val="00956077"/>
    <w:rsid w:val="00976A1C"/>
    <w:rsid w:val="00994209"/>
    <w:rsid w:val="00996676"/>
    <w:rsid w:val="009B7CD4"/>
    <w:rsid w:val="009C725F"/>
    <w:rsid w:val="00A0606E"/>
    <w:rsid w:val="00A315E7"/>
    <w:rsid w:val="00A35F79"/>
    <w:rsid w:val="00A500CA"/>
    <w:rsid w:val="00A5572E"/>
    <w:rsid w:val="00A72413"/>
    <w:rsid w:val="00A859D3"/>
    <w:rsid w:val="00A87354"/>
    <w:rsid w:val="00A97862"/>
    <w:rsid w:val="00AD33B4"/>
    <w:rsid w:val="00AE1B84"/>
    <w:rsid w:val="00B03314"/>
    <w:rsid w:val="00B03A74"/>
    <w:rsid w:val="00B11A88"/>
    <w:rsid w:val="00B141FF"/>
    <w:rsid w:val="00B26A3B"/>
    <w:rsid w:val="00B32A43"/>
    <w:rsid w:val="00B44BFE"/>
    <w:rsid w:val="00B4629E"/>
    <w:rsid w:val="00B651E7"/>
    <w:rsid w:val="00B834B8"/>
    <w:rsid w:val="00BF0ED0"/>
    <w:rsid w:val="00BF7570"/>
    <w:rsid w:val="00C009C4"/>
    <w:rsid w:val="00C10A4B"/>
    <w:rsid w:val="00C13F5F"/>
    <w:rsid w:val="00C2380F"/>
    <w:rsid w:val="00C365A9"/>
    <w:rsid w:val="00C37207"/>
    <w:rsid w:val="00C51A83"/>
    <w:rsid w:val="00C6476D"/>
    <w:rsid w:val="00C66027"/>
    <w:rsid w:val="00C670B2"/>
    <w:rsid w:val="00C8555E"/>
    <w:rsid w:val="00C871F8"/>
    <w:rsid w:val="00CA0C6C"/>
    <w:rsid w:val="00CA19F7"/>
    <w:rsid w:val="00CE3483"/>
    <w:rsid w:val="00CF45C5"/>
    <w:rsid w:val="00D349A7"/>
    <w:rsid w:val="00D56FDA"/>
    <w:rsid w:val="00D64D93"/>
    <w:rsid w:val="00D66CBC"/>
    <w:rsid w:val="00D80934"/>
    <w:rsid w:val="00D96F15"/>
    <w:rsid w:val="00DB135C"/>
    <w:rsid w:val="00DB3199"/>
    <w:rsid w:val="00DC2FE9"/>
    <w:rsid w:val="00DC3A9D"/>
    <w:rsid w:val="00DD4676"/>
    <w:rsid w:val="00DD7E2C"/>
    <w:rsid w:val="00DE1AC3"/>
    <w:rsid w:val="00E01F98"/>
    <w:rsid w:val="00E0280D"/>
    <w:rsid w:val="00E05F66"/>
    <w:rsid w:val="00E27108"/>
    <w:rsid w:val="00E32B26"/>
    <w:rsid w:val="00E33E50"/>
    <w:rsid w:val="00E70D9C"/>
    <w:rsid w:val="00E93722"/>
    <w:rsid w:val="00EB2FC7"/>
    <w:rsid w:val="00EE2544"/>
    <w:rsid w:val="00EE7DF5"/>
    <w:rsid w:val="00F041DF"/>
    <w:rsid w:val="00F0769E"/>
    <w:rsid w:val="00F10BA8"/>
    <w:rsid w:val="00F24936"/>
    <w:rsid w:val="00F2765D"/>
    <w:rsid w:val="00F32C49"/>
    <w:rsid w:val="00F64CD6"/>
    <w:rsid w:val="00F8206B"/>
    <w:rsid w:val="00F83DAA"/>
    <w:rsid w:val="00FA3BCA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30DE8"/>
  <w15:chartTrackingRefBased/>
  <w15:docId w15:val="{A0A9EC0A-49A9-4C54-BC96-940AB79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54CF"/>
  </w:style>
  <w:style w:type="paragraph" w:styleId="berschrift1">
    <w:name w:val="heading 1"/>
    <w:basedOn w:val="Standard"/>
    <w:link w:val="berschrift1Zchn"/>
    <w:uiPriority w:val="9"/>
    <w:qFormat/>
    <w:rsid w:val="001C0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814"/>
  </w:style>
  <w:style w:type="paragraph" w:styleId="Fuzeile">
    <w:name w:val="footer"/>
    <w:basedOn w:val="Standard"/>
    <w:link w:val="Fu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814"/>
  </w:style>
  <w:style w:type="table" w:styleId="Tabellenraster">
    <w:name w:val="Table Grid"/>
    <w:basedOn w:val="NormaleTabelle"/>
    <w:uiPriority w:val="39"/>
    <w:rsid w:val="002B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017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C017B"/>
  </w:style>
  <w:style w:type="paragraph" w:styleId="Listenabsatz">
    <w:name w:val="List Paragraph"/>
    <w:basedOn w:val="Standard"/>
    <w:uiPriority w:val="34"/>
    <w:qFormat/>
    <w:rsid w:val="00C009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100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11A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1A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3C5C-0C30-41F2-B77F-BB2C0F85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94924404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Schroth</dc:creator>
  <cp:keywords/>
  <dc:description/>
  <cp:lastModifiedBy>Alexander Kirchner</cp:lastModifiedBy>
  <cp:revision>5</cp:revision>
  <cp:lastPrinted>2019-08-19T15:53:00Z</cp:lastPrinted>
  <dcterms:created xsi:type="dcterms:W3CDTF">2022-01-04T09:51:00Z</dcterms:created>
  <dcterms:modified xsi:type="dcterms:W3CDTF">2022-06-23T08:26:00Z</dcterms:modified>
</cp:coreProperties>
</file>